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 集合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1.集合概述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不管是哪一种数据结构，其实本质上都是容器来着，就是用来</w:t>
      </w:r>
      <w:r>
        <w:rPr>
          <w:rFonts w:hint="eastAsia"/>
          <w:b/>
          <w:bCs/>
          <w:color w:val="0000FF"/>
          <w:lang w:val="en-US" w:eastAsia="zh-CN"/>
        </w:rPr>
        <w:t>装对象</w:t>
      </w:r>
      <w:r>
        <w:rPr>
          <w:rFonts w:hint="eastAsia"/>
          <w:lang w:val="en-US" w:eastAsia="zh-CN"/>
        </w:rPr>
        <w:t>的。</w:t>
      </w:r>
    </w:p>
    <w:p>
      <w:pPr>
        <w:ind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>因此，我们就要搞清楚两点：</w:t>
      </w:r>
      <w:r>
        <w:rPr>
          <w:rFonts w:hint="eastAsia"/>
          <w:b/>
          <w:bCs/>
          <w:color w:val="0000FF"/>
          <w:lang w:val="en-US" w:eastAsia="zh-CN"/>
        </w:rPr>
        <w:t>（1）容器如何存储（2）存储特点</w:t>
      </w: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1.1数组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(1)数组的一些特征：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逻辑结构：线性的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物理结构：顺序的存储结构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申请内存：一次申请一大段连续的空间，一旦申请到了，内存就固定了。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存储特点：所有数据存储在这个连续的空间中，数组中的每一个元素都是一个具体的数据（或对象），所有数据都紧密排布，不能有间隔。如同9-1-1和9-1-2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1770" cy="970280"/>
            <wp:effectExtent l="0" t="0" r="508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图 9-1-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图_9-1-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fldChar w:fldCharType="end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4310" cy="1836420"/>
            <wp:effectExtent l="0" t="0" r="2540" b="1143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图 9-1-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SEQ 图_9-1- \* ARABIC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(2)数组的相关操作：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查询：</w:t>
      </w:r>
    </w:p>
    <w:p>
      <w:pPr>
        <w:numPr>
          <w:ilvl w:val="0"/>
          <w:numId w:val="3"/>
        </w:numPr>
        <w:ind w:left="84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按照索引查询，瞬间定位         O(1)</w:t>
      </w:r>
    </w:p>
    <w:p>
      <w:pPr>
        <w:numPr>
          <w:ilvl w:val="0"/>
          <w:numId w:val="3"/>
        </w:numPr>
        <w:ind w:left="840"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查找某个元素，需要遍历数组     O(n)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查找某个元素，如果是有序数组，可以用二分查找  O(logn)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增加：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="宋体"/>
          <w:lang w:val="en-US" w:eastAsia="zh-CN"/>
        </w:rPr>
      </w:pPr>
      <w:bookmarkStart w:id="2" w:name="_GoBack"/>
      <w:bookmarkEnd w:id="2"/>
      <w:r>
        <w:rPr>
          <w:rFonts w:hint="eastAsia" w:eastAsia="宋体"/>
          <w:lang w:val="en-US" w:eastAsia="zh-CN"/>
        </w:rPr>
        <w:t>先使用total变量辅助记录实际存储元素个数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从尾部增加：数组名[total++]=新元素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从其他位置插入：先把index位置开始所有元素后移，然后数组名[index]=新元素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删除：先把index后面的元素前移，然后数组名[total--]=null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改：直接数组名[index]=新元素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优缺点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lang w:eastAsia="zh-CN"/>
        </w:rPr>
        <w:t>优点：</w:t>
      </w:r>
      <w:r>
        <w:rPr>
          <w:rFonts w:hint="eastAsia"/>
          <w:b/>
          <w:bCs/>
          <w:lang w:eastAsia="zh-CN"/>
        </w:rPr>
        <w:t>按索引查询，效率高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缺点：</w:t>
      </w:r>
      <w:r>
        <w:rPr>
          <w:rFonts w:hint="eastAsia"/>
          <w:b/>
          <w:bCs/>
          <w:lang w:val="en-US" w:eastAsia="zh-CN"/>
        </w:rPr>
        <w:t>添加/删除效率低</w:t>
      </w:r>
      <w:r>
        <w:rPr>
          <w:rFonts w:hint="eastAsia"/>
          <w:lang w:val="en-US" w:eastAsia="zh-CN"/>
        </w:rPr>
        <w:t>，因为都涉及到移动元素；无法直接获取有效元素的个数，需要total来辅助，如图9-1-3和9-1-4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662430"/>
            <wp:effectExtent l="0" t="0" r="6985" b="139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2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jc w:val="center"/>
      </w:pPr>
      <w:r>
        <w:t xml:space="preserve">图 9-1- </w:t>
      </w:r>
      <w:r>
        <w:fldChar w:fldCharType="begin"/>
      </w:r>
      <w:r>
        <w:instrText xml:space="preserve"> SEQ 图_9-1- \* ARABIC </w:instrText>
      </w:r>
      <w:r>
        <w:fldChar w:fldCharType="separate"/>
      </w:r>
      <w:r>
        <w:t>3</w:t>
      </w:r>
      <w:r>
        <w:fldChar w:fldCharType="end"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1170940"/>
            <wp:effectExtent l="0" t="0" r="381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t xml:space="preserve">图 9-1- </w:t>
      </w:r>
      <w:r>
        <w:fldChar w:fldCharType="begin"/>
      </w:r>
      <w:r>
        <w:instrText xml:space="preserve"> SEQ 图_9-1- \* ARABIC </w:instrText>
      </w:r>
      <w:r>
        <w:fldChar w:fldCharType="separate"/>
      </w:r>
      <w:r>
        <w:t>4</w:t>
      </w:r>
      <w:r>
        <w:fldChar w:fldCharType="end"/>
      </w:r>
    </w:p>
    <w:p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1.2集合体系[背]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集合体系就是一系列的接口和类，这些类是可变的聚合的抽象数据类型，专门用于装对象。这些接口和类都在java.util包中，如图所示。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eastAsia="zh-CN"/>
        </w:rPr>
        <w:t>提前说明：</w:t>
      </w:r>
      <w:r>
        <w:rPr>
          <w:rFonts w:hint="eastAsia"/>
          <w:lang w:eastAsia="zh-CN"/>
        </w:rPr>
        <w:t>图中虚线为实现，实线为继承。</w:t>
      </w:r>
    </w:p>
    <w:p>
      <w:pPr>
        <w:ind w:firstLine="420" w:firstLineChars="0"/>
        <w:jc w:val="left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单value型集合体系：</w:t>
      </w:r>
    </w:p>
    <w:p>
      <w:pPr>
        <w:jc w:val="center"/>
      </w:pPr>
      <w:r>
        <w:drawing>
          <wp:inline distT="0" distB="0" distL="114300" distR="114300">
            <wp:extent cx="4246880" cy="3478530"/>
            <wp:effectExtent l="0" t="0" r="127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6880" cy="347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Collection </w:t>
      </w:r>
      <w:r>
        <w:rPr>
          <w:rFonts w:hint="eastAsia"/>
          <w:lang w:eastAsia="zh-CN"/>
        </w:rPr>
        <w:t>是单值集合体系中</w:t>
      </w:r>
      <w:r>
        <w:rPr>
          <w:rFonts w:hint="eastAsia"/>
        </w:rPr>
        <w:t>的根接口。</w:t>
      </w:r>
      <w:r>
        <w:rPr>
          <w:rFonts w:hint="eastAsia"/>
          <w:lang w:eastAsia="zh-CN"/>
        </w:rPr>
        <w:t>对于</w:t>
      </w:r>
      <w:r>
        <w:rPr>
          <w:rFonts w:hint="eastAsia"/>
          <w:lang w:val="en-US" w:eastAsia="zh-CN"/>
        </w:rPr>
        <w:t>Iterator和Iterable两个接口是提供集合类遍历的作用。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Collection 表示一组对象，这些对象也称为 collection 的元素。一些 collection 允许有重复的元素，而另一些则不允许。一些 collection 是有序的，而另一些则是无序的。JDK 不提供此接口的任何直接实现：它提供更具体的子接口（如 Set 和 List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Queue</w:t>
      </w:r>
      <w:r>
        <w:rPr>
          <w:rFonts w:hint="eastAsia"/>
        </w:rPr>
        <w:t xml:space="preserve">）实现。此接口通常用来传递 collection，并在需要最大普遍性的地方操作这些 collection。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</w:rPr>
      </w:pPr>
      <w:r>
        <w:rPr>
          <w:rFonts w:hint="eastAsia"/>
          <w:lang w:val="en-US" w:eastAsia="zh-CN"/>
        </w:rPr>
        <w:t>List族：</w:t>
      </w:r>
      <w:r>
        <w:rPr>
          <w:rFonts w:hint="eastAsia"/>
          <w:lang w:eastAsia="zh-CN"/>
        </w:rPr>
        <w:t>序列，</w:t>
      </w:r>
      <w:r>
        <w:rPr>
          <w:rFonts w:hint="eastAsia"/>
        </w:rPr>
        <w:t>有序的 collection。此接口的用户可以对列表中每个元素的插入位置进行精确地控制。可以根据元素的整数索引（在列表中的位置）访问元素，并搜索列表中的元素。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Queue族：队列，有序；Queue族是在list基础上进行了一定的限定。Queue并不是狭义的先进先出的队列，普通队列以 FIFO（先进先出）的方式排序各个元素，还有优先级队列和 LIFO 队列，</w:t>
      </w:r>
      <w:r>
        <w:rPr>
          <w:rFonts w:hint="eastAsia"/>
          <w:b/>
          <w:bCs/>
          <w:lang w:val="en-US" w:eastAsia="zh-CN"/>
        </w:rPr>
        <w:t>前者根据提供的比较器或元素的自然顺序对元素进行排序</w:t>
      </w:r>
      <w:r>
        <w:rPr>
          <w:rFonts w:hint="eastAsia"/>
          <w:lang w:val="en-US" w:eastAsia="zh-CN"/>
        </w:rPr>
        <w:t>，后者按 LIFO（后进先出）的方式对元素进行排序。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Set族：一个不包含重复元素的 collection。对于满足 e1.equals(e2) 的元素对 e1 和 e2，set 不能共存e1和e2，并且最多包含一个 null 元素。Set同时也无法保证元素的顺序。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SortedSet进一步提供关于元素的总体排序 的 Set。</w:t>
      </w:r>
      <w:r>
        <w:rPr>
          <w:rFonts w:hint="eastAsia"/>
          <w:b/>
          <w:bCs/>
          <w:lang w:val="en-US" w:eastAsia="zh-CN"/>
        </w:rPr>
        <w:t>这些元素使用其自然顺序进行排序，或者根据通常在创建有序 set 时提供的 Comparator进行排序</w:t>
      </w:r>
      <w:r>
        <w:rPr>
          <w:rFonts w:hint="eastAsia"/>
          <w:lang w:val="en-US" w:eastAsia="zh-CN"/>
        </w:rPr>
        <w:t>。该 set 的迭代器将按元素升序遍历 set。提供了一些附加的操作来利用这种排序。</w:t>
      </w:r>
    </w:p>
    <w:p>
      <w:pPr>
        <w:jc w:val="center"/>
      </w:pPr>
    </w:p>
    <w:p>
      <w:pPr>
        <w:ind w:firstLine="420" w:firstLineChars="0"/>
        <w:jc w:val="left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Key-value型集合体系：</w:t>
      </w:r>
    </w:p>
    <w:p>
      <w:pPr>
        <w:jc w:val="center"/>
      </w:pPr>
      <w:r>
        <w:drawing>
          <wp:inline distT="0" distB="0" distL="114300" distR="114300">
            <wp:extent cx="3181985" cy="2727960"/>
            <wp:effectExtent l="0" t="0" r="18415" b="1524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Map：将键映射到值(key,value)的对象。</w:t>
      </w:r>
      <w:r>
        <w:rPr>
          <w:rFonts w:hint="eastAsia"/>
          <w:b/>
          <w:bCs/>
          <w:lang w:val="en-US" w:eastAsia="zh-CN"/>
        </w:rPr>
        <w:t>一个映射不能包含重复的键</w:t>
      </w:r>
      <w:r>
        <w:rPr>
          <w:rFonts w:hint="eastAsia"/>
          <w:lang w:val="en-US" w:eastAsia="zh-CN"/>
        </w:rPr>
        <w:t>；</w:t>
      </w:r>
      <w:r>
        <w:rPr>
          <w:rFonts w:hint="eastAsia"/>
          <w:b/>
          <w:bCs/>
          <w:lang w:val="en-US" w:eastAsia="zh-CN"/>
        </w:rPr>
        <w:t>每个键最多只能映射到一个值</w:t>
      </w:r>
      <w:r>
        <w:rPr>
          <w:rFonts w:hint="eastAsia"/>
          <w:lang w:val="en-US" w:eastAsia="zh-CN"/>
        </w:rPr>
        <w:t>。 Map 接口提供三种collection 视图，允许以键集、值集或键-值映射关系集的形式查看某个映射的内容。映射顺序 定义为迭代器在映射的 collection 视图上返回其元素的顺序。某些映射实现可明确保证其顺序，如 TreeMap 类；另一些映射实现则不保证顺序，如 HashMap 类。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SortedMap进一步提供关于键的总体排序 的 Map。该映射是根据其键的自然顺序进行排序的，或者根据通常在创建有序映射时提供的 Comparator 进行排序。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2.Collection集合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2.1常用方法</w:t>
      </w:r>
    </w:p>
    <w:p>
      <w:pPr>
        <w:rPr>
          <w:rFonts w:hint="eastAsia" w:ascii="Consolas" w:hAnsi="Consolas" w:cs="Consolas"/>
          <w:b/>
          <w:bCs/>
          <w:lang w:val="en-US" w:eastAsia="zh-CN"/>
        </w:rPr>
      </w:pPr>
      <w:r>
        <w:rPr>
          <w:rFonts w:hint="eastAsia" w:ascii="Consolas" w:hAnsi="Consolas" w:cs="Consolas"/>
          <w:b/>
          <w:bCs/>
          <w:lang w:val="en-US" w:eastAsia="zh-CN"/>
        </w:rPr>
        <w:t>1、添加元素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（1）add(Object obj)：添加元素对象到当前集合中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（2）addAll(Collection other)：添加other集合中的所有元素对象到当前集合中，即this = this ∪ other</w:t>
      </w:r>
    </w:p>
    <w:p>
      <w:pPr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2、删除元素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>(1)</w:t>
      </w:r>
      <w:r>
        <w:rPr>
          <w:rFonts w:hint="default" w:ascii="Consolas" w:hAnsi="Consolas" w:cs="Consolas"/>
          <w:lang w:val="en-US" w:eastAsia="zh-CN"/>
        </w:rPr>
        <w:t xml:space="preserve"> boolean remove(Object obj) ：从当前集合中删除第一个找到的与obj对象equals返回true的元素。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 xml:space="preserve"> </w:t>
      </w:r>
      <w:r>
        <w:rPr>
          <w:rFonts w:hint="eastAsia" w:ascii="Consolas" w:hAnsi="Consolas" w:cs="Consolas"/>
          <w:lang w:val="en-US" w:eastAsia="zh-CN"/>
        </w:rPr>
        <w:t>(2)</w:t>
      </w:r>
      <w:r>
        <w:rPr>
          <w:rFonts w:hint="default" w:ascii="Consolas" w:hAnsi="Consolas" w:cs="Consolas"/>
          <w:lang w:val="en-US" w:eastAsia="zh-CN"/>
        </w:rPr>
        <w:t>boolean removeAll(Collection coll)：从当前集合中删除所有与coll集合中相同的元素。即this = th</w:t>
      </w:r>
      <w:r>
        <w:rPr>
          <w:rFonts w:hint="eastAsia" w:ascii="Consolas" w:hAnsi="Consolas" w:cs="Consolas"/>
          <w:lang w:val="en-US" w:eastAsia="zh-CN"/>
        </w:rPr>
        <w:t>is - this ∩ coll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 (3) cleaer() 清空Collection中的元素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3、判断元素</w:t>
      </w:r>
    </w:p>
    <w:p>
      <w:pPr>
        <w:ind w:firstLine="210" w:firstLineChars="10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(1) boolean isEmpty()：判断当前集合是否为空集合。</w:t>
      </w:r>
    </w:p>
    <w:p>
      <w:pPr>
        <w:ind w:firstLine="210" w:firstLineChars="10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(2) boolean contains(Object obj)：判断当前集合中是否存在一个与obj对象equals返回true的元素。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(3) boolean containsAll(Collection c)：判断c集合中的元素是否在当前集合中都存在。即c集合是否是当前集合的“子集”。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4、其他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（1）int size()：获取当前集合中实际存储的元素个数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（2）boolean retainAll(Collection coll)：当前集合仅保留与c集合中的元素相同的元素，即当前集合中仅保留两个集合的交集，即this  = this ∩ coll；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（3） Object[] toArray()：返回包含当前集合中所有元素的数组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示例代码：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4A4A4" w:themeFill="background1" w:themeFillShade="A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com.atguigu.part01.collection;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java.util.ArrayList;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java.util.Collection;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@SuppressWarnings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"all"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TestCollection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//ArrayList是Collection的子接口List的实现类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.addAll(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ab/>
            </w:r>
            <w:bookmarkStart w:id="0" w:name="OLE_LINK1"/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coll.add(other);</w:t>
            </w:r>
          </w:p>
          <w:bookmarkEnd w:id="0"/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 w:ascii="Consolas" w:hAnsi="Consolas" w:eastAsia="Consolas"/>
          <w:color w:val="6A3E3E"/>
          <w:sz w:val="18"/>
          <w:szCs w:val="18"/>
        </w:rPr>
        <w:t>coll</w:t>
      </w:r>
      <w:r>
        <w:rPr>
          <w:rFonts w:hint="eastAsia" w:ascii="Consolas" w:hAnsi="Consolas" w:eastAsia="Consolas"/>
          <w:color w:val="000000"/>
          <w:sz w:val="18"/>
          <w:szCs w:val="18"/>
        </w:rPr>
        <w:t>.addAll(</w:t>
      </w:r>
      <w:r>
        <w:rPr>
          <w:rFonts w:hint="eastAsia" w:ascii="Consolas" w:hAnsi="Consolas" w:eastAsia="Consolas"/>
          <w:color w:val="6A3E3E"/>
          <w:sz w:val="18"/>
          <w:szCs w:val="18"/>
        </w:rPr>
        <w:t>other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  <w:r>
        <w:rPr>
          <w:rFonts w:hint="eastAsia" w:ascii="Consolas" w:hAnsi="Consolas" w:eastAsia="宋体"/>
          <w:color w:val="000000"/>
          <w:sz w:val="18"/>
          <w:szCs w:val="18"/>
          <w:lang w:eastAsia="zh-CN"/>
        </w:rPr>
        <w:t>与</w:t>
      </w:r>
      <w:r>
        <w:rPr>
          <w:rFonts w:hint="eastAsia" w:ascii="Consolas" w:hAnsi="Consolas" w:eastAsia="Consolas"/>
          <w:color w:val="3F7F5F"/>
          <w:sz w:val="18"/>
          <w:szCs w:val="18"/>
        </w:rPr>
        <w:t>coll.add(other);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190490" cy="2713990"/>
            <wp:effectExtent l="0" t="0" r="10160" b="1016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2、删除元素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4A4A4" w:themeFill="background1" w:themeFillShade="A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test3(){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4A4A4" w:themeFill="background1" w:themeFillShade="A5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test4(){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.add(8);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.removeAll(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3、保留交集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test5(){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lightGray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//5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.add(8);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.retainAll(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lightGray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"coll集合元素的个数："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2.2 Collection集合的遍历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迭代器遍历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forEach遍历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Collection的toArray()方法，将集合变为数组，然后遍历。</w:t>
      </w:r>
    </w:p>
    <w:p>
      <w:pPr>
        <w:pStyle w:val="5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迭代器遍历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Collection接口继承了java.lang.Iterable接口，该接口有一个iterator()方法，那么所有实现了Collection接口的集合类都有一个iterator()方法</w:t>
      </w:r>
      <w:r>
        <w:rPr>
          <w:rFonts w:hint="eastAsia" w:ascii="Consolas" w:hAnsi="Consolas" w:cs="Consolas"/>
          <w:lang w:val="en-US" w:eastAsia="zh-CN"/>
        </w:rPr>
        <w:t>；此方法</w:t>
      </w:r>
      <w:r>
        <w:rPr>
          <w:rFonts w:hint="default" w:ascii="Consolas" w:hAnsi="Consolas" w:cs="Consolas"/>
          <w:lang w:val="en-US" w:eastAsia="zh-CN"/>
        </w:rPr>
        <w:t>返回一个实现了Iterator接口的对象，该对象可以用于迭代集合中的元素。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135" cy="1812925"/>
                  <wp:effectExtent l="0" t="0" r="5715" b="1587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812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 w:ascii="Consolas" w:hAnsi="Consolas" w:cs="Consolas"/>
          <w:b/>
          <w:bCs/>
          <w:color w:val="0000FF"/>
          <w:lang w:val="en-US" w:eastAsia="zh-CN"/>
        </w:rPr>
      </w:pPr>
      <w:r>
        <w:rPr>
          <w:rFonts w:hint="default" w:ascii="Consolas" w:hAnsi="Consolas" w:cs="Consolas"/>
          <w:b w:val="0"/>
          <w:bCs w:val="0"/>
          <w:color w:val="0000FF"/>
          <w:lang w:val="en-US" w:eastAsia="zh-CN"/>
        </w:rPr>
        <w:t>Iterator 仅用于遍历集合，Iterator 本身并不提供承装对象的能力。</w:t>
      </w:r>
      <w:r>
        <w:rPr>
          <w:rFonts w:hint="eastAsia" w:ascii="Consolas" w:hAnsi="Consolas" w:cs="Consolas"/>
          <w:b w:val="0"/>
          <w:bCs w:val="0"/>
          <w:color w:val="0000FF"/>
          <w:lang w:val="en-US" w:eastAsia="zh-CN"/>
        </w:rPr>
        <w:t>Iterator对象是依赖于集合对象的，</w:t>
      </w:r>
      <w:r>
        <w:rPr>
          <w:rFonts w:hint="default" w:ascii="Consolas" w:hAnsi="Consolas" w:cs="Consolas"/>
          <w:b w:val="0"/>
          <w:bCs w:val="0"/>
          <w:color w:val="0000FF"/>
          <w:lang w:val="en-US" w:eastAsia="zh-CN"/>
        </w:rPr>
        <w:t>如果要创建 Iterator 对象，则必须有一个被迭代的集合。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>其实每个Collection实现类的Iterator对象都依赖于集合类是因为每个Collection的实现类中，都配备有自己的Iterator接口的内部实现类，如图所示：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096895" cy="2331720"/>
                  <wp:effectExtent l="0" t="0" r="8255" b="11430"/>
                  <wp:docPr id="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895" cy="2331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>所以Collection实现类的iterator()方法返回的是其内部类的对象罢了！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bCs w:val="0"/>
                <w:color w:val="auto"/>
                <w:vertAlign w:val="baseline"/>
                <w:lang w:val="en-US" w:eastAsia="zh-CN"/>
              </w:rPr>
              <w:t xml:space="preserve">  之所以这么设计，是因为每个Collection实现类的内部实现方式不同，对迭代器的实现也是不同的，因此需要设计内部类，此内部类能访问外部类的所有属性，从而可以为外部类提供定制化服务！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Consolas" w:hAnsi="Consolas" w:cs="Consolas"/>
          <w:b/>
          <w:bCs/>
          <w:color w:val="0000FF"/>
          <w:lang w:val="en-US" w:eastAsia="zh-C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eastAsia" w:ascii="Consolas" w:hAnsi="Consolas" w:cs="Consolas"/>
          <w:b w:val="0"/>
          <w:bCs w:val="0"/>
          <w:color w:val="0000FF"/>
          <w:lang w:val="en-US" w:eastAsia="zh-CN"/>
        </w:rPr>
      </w:pPr>
      <w:r>
        <w:rPr>
          <w:rFonts w:hint="eastAsia" w:ascii="Consolas" w:hAnsi="Consolas" w:cs="Consolas"/>
          <w:b w:val="0"/>
          <w:bCs w:val="0"/>
          <w:color w:val="0000FF"/>
          <w:lang w:val="en-US" w:eastAsia="zh-CN"/>
        </w:rPr>
        <w:t>Iterator接口中提供了两个方法用于遍历集合中的元素：hastNext()、next()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ArrayList中的Iterator：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3526155" cy="4829810"/>
                  <wp:effectExtent l="0" t="0" r="17145" b="8890"/>
                  <wp:docPr id="2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6155" cy="482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9"/>
              </w:numPr>
              <w:ind w:left="210" w:leftChars="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私有类，实现iterator接口，实现next()和haseNext(),remove()方法</w:t>
            </w:r>
          </w:p>
          <w:p>
            <w:pPr>
              <w:numPr>
                <w:ilvl w:val="0"/>
                <w:numId w:val="9"/>
              </w:numPr>
              <w:ind w:left="210" w:leftChars="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Cursor是游标，指向下一个待消费元素，初始位置为0</w:t>
            </w:r>
          </w:p>
          <w:p>
            <w:pPr>
              <w:numPr>
                <w:ilvl w:val="0"/>
                <w:numId w:val="9"/>
              </w:numPr>
              <w:ind w:left="210" w:leftChars="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LasetRet 指向最后一个被返回的元素；初始为-1</w:t>
            </w:r>
          </w:p>
          <w:p>
            <w:pPr>
              <w:numPr>
                <w:ilvl w:val="0"/>
                <w:numId w:val="9"/>
              </w:numPr>
              <w:ind w:left="210" w:leftChars="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当游标&lt;size的时候，先将游标前移，然后lastRet为游标移动之前的位置，返回elementData[lastRet]</w:t>
            </w:r>
            <w:r>
              <w:rPr>
                <w:rFonts w:hint="eastAsia" w:ascii="Consolas" w:hAnsi="Consolas" w:cs="Consolas"/>
                <w:lang w:val="en-US" w:eastAsia="zh-CN"/>
              </w:rPr>
              <w:t>，</w:t>
            </w:r>
            <w:r>
              <w:rPr>
                <w:rFonts w:hint="default" w:ascii="Consolas" w:hAnsi="Consolas" w:cs="Consolas"/>
                <w:lang w:val="en-US" w:eastAsia="zh-CN"/>
              </w:rPr>
              <w:t>也就是说cursor用于探路，lastRet用于消费</w:t>
            </w:r>
          </w:p>
          <w:p>
            <w:pPr>
              <w:numPr>
                <w:ilvl w:val="0"/>
                <w:numId w:val="9"/>
              </w:numPr>
              <w:ind w:left="210" w:leftChars="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ExpectedModCount初始化为对应的集合类的modCount，当Iter中的Expected和modCount不一致就报错；因此获取迭代器后，不能再修改集合，会导致二者不一致；</w:t>
            </w:r>
          </w:p>
          <w:p>
            <w:pPr>
              <w:numPr>
                <w:ilvl w:val="0"/>
                <w:numId w:val="0"/>
              </w:numPr>
              <w:ind w:left="210" w:leftChars="0"/>
              <w:rPr>
                <w:rFonts w:hint="default" w:ascii="Consolas" w:hAnsi="Consolas" w:cs="Consolas"/>
                <w:lang w:val="en-US" w:eastAsia="zh-CN"/>
              </w:rPr>
            </w:pPr>
            <w:r>
              <w:drawing>
                <wp:inline distT="0" distB="0" distL="114300" distR="114300">
                  <wp:extent cx="4448175" cy="904875"/>
                  <wp:effectExtent l="0" t="0" r="9525" b="9525"/>
                  <wp:docPr id="3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ind w:left="210" w:left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eastAsia" w:ascii="Consolas" w:hAnsi="Consolas" w:cs="Consolas"/>
                <w:lang w:val="en-US" w:eastAsia="zh-CN"/>
              </w:rPr>
              <w:t>（6）只能用iterator的remove(),此remove是无参的，移除的是lastRet指向的元素，并且注意iterator的remove()维护了ExpectedModCount和modcount保持一致，因此不会出现问题。</w:t>
            </w:r>
          </w:p>
          <w:p>
            <w:pPr>
              <w:numPr>
                <w:ilvl w:val="0"/>
                <w:numId w:val="0"/>
              </w:numPr>
              <w:ind w:left="210" w:leftChars="0"/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b/>
          <w:bCs/>
          <w:color w:val="0000FF"/>
          <w:lang w:eastAsia="zh-CN"/>
        </w:rPr>
      </w:pPr>
      <w:r>
        <w:rPr>
          <w:rFonts w:hint="default" w:ascii="Consolas" w:hAnsi="Consolas" w:cs="Consolas"/>
          <w:b/>
          <w:bCs/>
          <w:color w:val="0000FF"/>
          <w:lang w:eastAsia="zh-CN"/>
        </w:rPr>
        <w:t>常用方法：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eastAsia="zh-CN"/>
        </w:rPr>
        <w:t>（</w:t>
      </w:r>
      <w:r>
        <w:rPr>
          <w:rFonts w:hint="default" w:ascii="Consolas" w:hAnsi="Consolas" w:cs="Consolas"/>
          <w:lang w:val="en-US" w:eastAsia="zh-CN"/>
        </w:rPr>
        <w:t>1）boolean hasNext()：如果仍有元素可以迭代，则返回 true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（2）Object next()：返回迭代的下一个元素。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（3）void remove()：从迭代器指向的 collection 中移除迭代器返回的最后一个元素（可选操作）。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注意：</w:t>
            </w:r>
          </w:p>
          <w:p>
            <w:pPr>
              <w:numPr>
                <w:ilvl w:val="0"/>
                <w:numId w:val="10"/>
              </w:numPr>
              <w:ind w:left="420" w:leftChars="0" w:hanging="420" w:firstLineChars="0"/>
              <w:rPr>
                <w:rFonts w:hint="default" w:ascii="Consolas" w:hAnsi="Consolas" w:cs="Consolas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在调用it.next()方法之前必须要调用it.hasNext()进行检测。若不调用，且下一条记录无效，直接调用it.next()会抛出NoSuchElementException异常。</w:t>
            </w:r>
          </w:p>
          <w:p>
            <w:pPr>
              <w:numPr>
                <w:ilvl w:val="0"/>
                <w:numId w:val="10"/>
              </w:numPr>
              <w:ind w:left="420" w:leftChars="0" w:hanging="42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lang w:val="en-US" w:eastAsia="zh-CN"/>
              </w:rPr>
              <w:t>如果还未调用next()或在上一次调用 next 方法之后已经调用了 remove 方法，再调用remove都会报IllegalStateException</w:t>
            </w:r>
          </w:p>
        </w:tc>
      </w:tr>
    </w:tbl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47540" cy="4895215"/>
            <wp:effectExtent l="0" t="0" r="10160" b="63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489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代码示例：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test7(){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Student(1,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Student(2,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Student(3,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Student(4,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"赵六"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Student(5,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"钱七"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.iterator();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.hasNext()){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Student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(Student)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.next();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//例如：要删除学号为1的学生对象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.getId()==1){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如果涉及下标的操作，用for循环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如果仅仅查看数组的元素，用foreach更简洁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遍历Collection集合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如果是含有下标的集合【list】,有索引信息，用for也可，没有索引信息不能用for。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注意Collection接口拥有remove方法，而迭代器Iterator也拥有remove方法，</w:t>
      </w:r>
      <w:r>
        <w:rPr>
          <w:rFonts w:hint="eastAsia"/>
          <w:b/>
          <w:bCs/>
          <w:lang w:val="en-US" w:eastAsia="zh-CN"/>
        </w:rPr>
        <w:t>如果使用foreach来遍历集合，涉及到删除操作的时候，调用的是Collection的remove方法，这导致一种情况：遍历用的是Iterator，而删除用的是集合的方法，因此可能会导致出错。所以在涉及删除操作的时候，用Iterator来遍历不要用foreach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85565" cy="2486025"/>
            <wp:effectExtent l="0" t="0" r="635" b="9525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1、foreach循环遍历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实现了java.lang.Iterable接口的集合或者容器才能支持foreach遍历。所以本质上foreach遍历还是迭代器遍历。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for(元素的类型  迭代变量 : 数组/集合名称){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  //每一次循环迭代变量依次代表集合中的一个元素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lightGray"/>
              </w:rPr>
              <w:t>test6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obj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foreach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循环4次，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obj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每一次代表一个元素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b/>
          <w:bCs/>
          <w:color w:val="0000FF"/>
          <w:highlight w:val="none"/>
          <w:lang w:val="en-US" w:eastAsia="zh-CN"/>
        </w:rPr>
        <w:t>foreach遍历只适用于查看/查找集合中的元素，不能在遍历集合时有任何影响集合元素个数的操作，</w:t>
      </w:r>
      <w:r>
        <w:rPr>
          <w:rFonts w:hint="eastAsia"/>
          <w:lang w:val="en-US" w:eastAsia="zh-CN"/>
        </w:rPr>
        <w:t>否则报异常或者操作结果将不确定。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4A4A4" w:themeFill="background1" w:themeFillShade="A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A4A4A4" w:themeFill="background1" w:themeFillShade="A5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for(Object obj : coll){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coll.remove(obj);//错误</w:t>
            </w:r>
          </w:p>
          <w:p>
            <w:p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coll.add(5);//错误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43180</wp:posOffset>
                </wp:positionV>
                <wp:extent cx="5314315" cy="810260"/>
                <wp:effectExtent l="6350" t="6350" r="13335" b="21590"/>
                <wp:wrapTopAndBottom/>
                <wp:docPr id="21" name="流程图: 手动输入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6335" y="6508750"/>
                          <a:ext cx="5314315" cy="81026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b/>
                                <w:bCs/>
                                <w:highlight w:val="yellow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提示：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FF"/>
                                <w:highlight w:val="none"/>
                                <w:lang w:val="en-US" w:eastAsia="zh-CN"/>
                              </w:rPr>
                              <w:t>集合中只能添加对象，不能添加基本数据类型的数据，如果添加基本数据类型的数据，它会自动装箱为对应包装类型的对象。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1.05pt;margin-top:3.4pt;height:63.8pt;width:418.45pt;mso-wrap-distance-bottom:0pt;mso-wrap-distance-top:0pt;z-index:251660288;v-text-anchor:middle;mso-width-relative:page;mso-height-relative:page;" fillcolor="#FFFFFF [3201]" filled="t" stroked="t" coordsize="21600,21600" o:gfxdata="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zWc0G1wAAAAcBAAAPAAAAAAAAAAEAIAAAACIAAABkcnMvZG93bnJldi54&#10;bWxQSwECFAAUAAAACACHTuJA10fG5aYCAAAeBQAADgAAAAAAAAABACAAAAAmAQAAZHJzL2Uyb0Rv&#10;Yy54bWxQSwUGAAAAAAYABgBZAQAAPg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b/>
                          <w:bCs/>
                          <w:highlight w:val="yellow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提示：</w:t>
                      </w:r>
                      <w:r>
                        <w:rPr>
                          <w:rFonts w:hint="eastAsia"/>
                          <w:b/>
                          <w:bCs/>
                          <w:color w:val="0000FF"/>
                          <w:highlight w:val="none"/>
                          <w:lang w:val="en-US" w:eastAsia="zh-CN"/>
                        </w:rPr>
                        <w:t>集合中只能添加对象，不能添加基本数据类型的数据，如果添加基本数据类型的数据，它会自动装箱为对应包装类型的对象。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 List集合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集合类中元素有序、且可重复。这就像银行门口客服，给每一个来办理业务的客户分配序号：第一个来的是“张三”，客服给他分配的是0；第二个来的是“李四”，客服给他分配的1；以此类推，最后一个序号应该是“总人数-1”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752340" cy="1114425"/>
            <wp:effectExtent l="0" t="0" r="10160" b="952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在JavaSE中List名称的类型有两个，一个是java.util.List集合接口，一个是java.awt.List图形界面的组件，别导错包了。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List集合关心元素是否有序，而不关心是否重复，请大家记住这个原则。例如“张三”可以领取两个号。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11.3.1 List接口的方法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List除了从Collection集合继承的方法外，List 集合里添加了一些根据索引来操作集合元素的方法。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1、添加元素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void add(int index, Object ele)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addAll(int index, Collection eles)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2、获取元素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Object get(int index)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subList(int fromIndex, int toIndex)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3、获取元素索引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int indexOf(Object obj)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lastIndexOf(Object obj)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4、删除和替换元素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Object remove(int index)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Object set(int index, Object ele)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11.3.2 List接口的实现类</w:t>
      </w: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Vector 类：动态数组</w:t>
      </w: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ArrayList类：动态数组</w:t>
      </w: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Stack类：堆栈</w:t>
      </w:r>
    </w:p>
    <w:p>
      <w:pPr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LinkedList：双向链表，从JDK1.6之后又实现了双端队列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1、ArrayList与Vector的区别与联系？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b/>
          <w:bCs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底层物理结构：都是数组，</w:t>
      </w:r>
      <w:r>
        <w:rPr>
          <w:rFonts w:hint="eastAsia"/>
          <w:color w:val="auto"/>
          <w:highlight w:val="non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二者都是</w:t>
      </w:r>
      <w:r>
        <w:rPr>
          <w:rFonts w:hint="eastAsia"/>
          <w:b/>
          <w:bCs/>
          <w:color w:val="auto"/>
          <w:highlight w:val="non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动态</w:t>
      </w:r>
      <w:r>
        <w:rPr>
          <w:rFonts w:hint="eastAsia"/>
          <w:b/>
          <w:bCs/>
          <w:color w:val="auto"/>
          <w:highlight w:val="none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数组</w:t>
      </w:r>
      <w:r>
        <w:rPr>
          <w:rFonts w:hint="eastAsia"/>
          <w:b/>
          <w:bCs/>
          <w:color w:val="auto"/>
          <w:highlight w:val="none"/>
          <w:lang w:val="en-US" w:eastAsia="zh-CN"/>
        </w:rPr>
        <w:t>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无参构造初始化容量：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b w:val="0"/>
          <w:bCs w:val="0"/>
          <w:highlight w:val="non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 w:val="0"/>
          <w:bCs w:val="0"/>
          <w:color w:val="0070C0"/>
          <w:highlight w:val="non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Vector初始化为10，而ArrayList在JDK1.6时也是10；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b w:val="0"/>
          <w:bCs w:val="0"/>
          <w:highlight w:val="non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 w:val="0"/>
          <w:bCs w:val="0"/>
          <w:color w:val="0070C0"/>
          <w:highlight w:val="non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1.6之后，ArrayList初始化容量为空数组；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扩容机制：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b w:val="0"/>
          <w:bCs w:val="0"/>
          <w:color w:val="0070C0"/>
          <w:highlight w:val="non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 w:val="0"/>
          <w:bCs w:val="0"/>
          <w:color w:val="0070C0"/>
          <w:highlight w:val="non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如果ArrayList一开始初始化为默认的空数组，那么添加第一个元素时，扩容为默认大小为10的数组。此后当容量不够时，ArrayList扩容增加原来的50%；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b w:val="0"/>
          <w:bCs w:val="0"/>
          <w:color w:val="0070C0"/>
          <w:highlight w:val="non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 w:val="0"/>
          <w:bCs w:val="0"/>
          <w:color w:val="0070C0"/>
          <w:highlight w:val="non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Vector扩容增加原来的1倍或按照用户指定的capacityIncrement增长。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线程安全：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b w:val="0"/>
          <w:bCs w:val="0"/>
          <w:color w:val="0070C0"/>
          <w:highlight w:val="non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 w:val="0"/>
          <w:bCs w:val="0"/>
          <w:color w:val="0070C0"/>
          <w:highlight w:val="non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ArrayList线程不安全，效率高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b w:val="0"/>
          <w:bCs w:val="0"/>
          <w:color w:val="0070C0"/>
          <w:highlight w:val="non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 w:val="0"/>
          <w:bCs w:val="0"/>
          <w:color w:val="0070C0"/>
          <w:highlight w:val="non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Vector线程安全，效率低。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Vector因为版本古老，支持Enumeration 迭代器。但是该迭代器不支持快速失败。而Iterator和ListIterator迭代器支持快速失败。如果在迭代器创建后的任意时间从结构上修改了向量（通过迭代器自身的 remove 或 add 方法之外的任何其他方式），则迭代器将抛出 ConcurrentModificationException。因此，面对并发的修改，迭代器很快就完全失败，而不是冒着在将来不确定的时间任意发生不确定行为的风险。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124450" cy="923925"/>
                <wp:effectExtent l="6350" t="6350" r="12700" b="22225"/>
                <wp:docPr id="10" name="流程图: 手动输入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0780" y="5665470"/>
                          <a:ext cx="5124450" cy="9239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提示：在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List列表集合实现中都有一个变量modCount，每次添加、删除都会使得modCount变量增加，因此用foreach和Iterator迭代时，如果再通过集合的add和remove等方法修改集合，会抛出 ConcurrentModificationException。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18" type="#_x0000_t118" style="height:72.75pt;width:403.5pt;v-text-anchor:middle;" fillcolor="#FFFFFF [3201]" filled="t" stroked="t" coordsize="21600,21600" o:gfxdata="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qWEcTdAAAAAFAQAADwAAAAAAAAABACAAAAAiAAAAZHJzL2Rvd25yZXYu&#10;eG1sUEsBAhQAFAAAAAgAh07iQO/yAheuAgAALgUAAA4AAAAAAAAAAQAgAAAAHwEAAGRycy9lMm9E&#10;b2MueG1sUEsFBgAAAAAGAAYAWQEAAD8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提示：在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List列表集合实现中都有一个变量modCount，每次添加、删除都会使得modCount变量增加，因此用foreach和Iterator迭代时，如果再通过集合的add和remove等方法修改集合，会抛出 ConcurrentModificationException。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2、Vector与Stack的区别与联系？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Stack类是Vector的子类。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Stack类表示后进先出（LIFO）的对象栈。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Stack类通过五个操作对类 Vector 进行了扩展 ，允许将向量视为栈：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Empty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在堆栈中查找项并确定到堆栈顶距离的 search 方法。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3、LinkedList类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LinkedList类不仅实现了List接口，还实现了Dequeue接口，提供了一些列方法，因此LinkedList可以通过这些方法将LinkedList用作堆栈、队列或双端队列。</w:t>
      </w:r>
    </w:p>
    <w:p>
      <w:pPr>
        <w:rPr>
          <w:rFonts w:hint="eastAsia"/>
          <w:color w:val="0070C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color w:val="0070C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代码示例一：作为List的普通列表形式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com.atguigu.part02.list;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java.util.LinkedList;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org.junit.Test;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TestLinkedList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u w:val="none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test1(){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LinkedList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LinkedList();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.add(4);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.add(5);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JDK1.6之后LinkedList实现了Deque接口。双端队列也可用作 LIFO（后进先出）堆栈。如果要使用堆栈结构的集合，可以考虑使用LinkedList，而不是Stack。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堆栈方法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等效Deque方法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push(e)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addFirst(e)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pop()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removeFirst()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peek()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peekFirst()</w:t>
            </w:r>
          </w:p>
        </w:tc>
      </w:tr>
    </w:tbl>
    <w:p>
      <w:pPr>
        <w:rPr>
          <w:rFonts w:hint="default"/>
          <w:color w:val="0070C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color w:val="0070C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代码示例二：作栈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LinkedList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LinkedList();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//入栈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.addFirst(1);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.addFirst(2);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.addFirst(3);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//出栈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lang w:eastAsia="zh-CN"/>
              </w:rPr>
              <w:t>： LIFO（后进先出）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.removeFirst());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//3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.removeFirst());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//2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.removeFirst());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//1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//栈空了，会报异常java.util.NoSuchElementException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.removeFirst());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用作单端队列时，将得到 FIFO（先进先出）行为。将元素添加到双端队列的末尾，从双端队列的开头移除元素。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Queue 方法 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等效 Deque 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add(e)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addLast(e)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offer(e)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offerLast(e)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removeFirst()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poll()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pollFirst()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element()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getFirst()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peek()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peekFirst()</w:t>
            </w:r>
          </w:p>
        </w:tc>
      </w:tr>
    </w:tbl>
    <w:p>
      <w:pPr>
        <w:rPr>
          <w:rFonts w:hint="default"/>
          <w:color w:val="0070C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color w:val="0070C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代码示例三：单端队列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LinkedList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LinkedList();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//入队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.addLast(1);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.addLast(2);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.addLast(3);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//出队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lang w:eastAsia="zh-CN"/>
              </w:rPr>
              <w:t>， FIFO（先进先出）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.pollFirst());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//1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.pollFirst());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//2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.pollFirst());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//3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//队空了，返回null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.pollFirst());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//null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每种方法都存在两种形式：一种形式在操作失败时抛出异常，另一种形式返回一个特殊值（null 或 false，具体取决于操作）。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6"/>
        <w:gridCol w:w="1830"/>
        <w:gridCol w:w="1770"/>
        <w:gridCol w:w="1770"/>
        <w:gridCol w:w="1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0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第一个元素（头部）</w:t>
            </w:r>
          </w:p>
        </w:tc>
        <w:tc>
          <w:tcPr>
            <w:tcW w:w="367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最后一个元素（尾部）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抛出异常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特殊值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抛出异常</w:t>
            </w:r>
          </w:p>
        </w:tc>
        <w:tc>
          <w:tcPr>
            <w:tcW w:w="19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特殊值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addFirst(e)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offerFirst(e)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addLast(e)</w:t>
            </w:r>
          </w:p>
        </w:tc>
        <w:tc>
          <w:tcPr>
            <w:tcW w:w="19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offerLast(e)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移除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removeFirst()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pollFirst()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removeLast()</w:t>
            </w:r>
          </w:p>
        </w:tc>
        <w:tc>
          <w:tcPr>
            <w:tcW w:w="19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pollLast()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6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</w:t>
            </w:r>
          </w:p>
        </w:tc>
        <w:tc>
          <w:tcPr>
            <w:tcW w:w="18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getFirst()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peekFirst()</w:t>
            </w:r>
          </w:p>
        </w:tc>
        <w:tc>
          <w:tcPr>
            <w:tcW w:w="17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getLast()</w:t>
            </w:r>
          </w:p>
        </w:tc>
        <w:tc>
          <w:tcPr>
            <w:tcW w:w="19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peekLast()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11.3.3 List集合的遍历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1、普通for循环遍历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对于ArrayList和Vector这样的动态数组，也可以使用普通for循环进行遍历。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Student(1,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Student(2,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Student(3,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Student(4,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"赵六"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Student(5,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"钱七"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.size();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2、ListIterator迭代器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集合额外提供了一个 listIterator() 方法，此方法是继承listIterator()接口的，该方法返回一个 ListIterator 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ListIterator 接口继承了 Iterator 接口。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ListIterator接口额外提供了专门增删改List 的方法：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add()：通过迭代器添加元素到对应集合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set(Object obj)：通过迭代器替换正迭代的元素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remove()：通过迭代器删除刚迭代的元素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hasPrevious()：如果以逆向遍历列表，往前是否还有元素。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previous()：返回列表中的前一个元素。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previousIndex()：返回列表中的前一个元素的索引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 hasNext()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next()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nextIndex()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Student(1,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Student(2,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Student(3,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Student(4,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"赵六"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Student(5,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"钱七"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//从指定位置往前遍历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ListIterator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.listIterator(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.hasPrevious()){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previous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listIterator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.previous();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previous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11.4 Queue集合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Queue接口源码分析：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b/>
                <w:color w:val="7F0055"/>
                <w:sz w:val="22"/>
              </w:rPr>
              <w:t>public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</w:t>
            </w:r>
            <w:r>
              <w:rPr>
                <w:rFonts w:hint="eastAsia" w:ascii="Times New Roman" w:hAnsi="Times New Roman" w:eastAsia="Times New Roman"/>
                <w:b/>
                <w:color w:val="7F0055"/>
                <w:sz w:val="22"/>
              </w:rPr>
              <w:t>interface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Queue&lt;E&gt; </w:t>
            </w:r>
            <w:r>
              <w:rPr>
                <w:rFonts w:hint="eastAsia" w:ascii="Times New Roman" w:hAnsi="Times New Roman" w:eastAsia="Times New Roman"/>
                <w:b/>
                <w:color w:val="7F0055"/>
                <w:sz w:val="22"/>
              </w:rPr>
              <w:t>extends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Collection&lt;E&gt; {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</w:t>
            </w:r>
            <w:r>
              <w:rPr>
                <w:rFonts w:hint="eastAsia" w:ascii="Times New Roman" w:hAnsi="Times New Roman" w:eastAsia="Times New Roman"/>
                <w:b/>
                <w:color w:val="7F0055"/>
                <w:sz w:val="22"/>
              </w:rPr>
              <w:t>boolean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add(E </w:t>
            </w:r>
            <w:r>
              <w:rPr>
                <w:rFonts w:hint="eastAsia" w:ascii="Times New Roman" w:hAnsi="Times New Roman" w:eastAsia="Times New Roman"/>
                <w:color w:val="6A3E3E"/>
                <w:sz w:val="22"/>
              </w:rPr>
              <w:t>e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3F5FBF"/>
                <w:sz w:val="22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</w:t>
            </w:r>
            <w:r>
              <w:rPr>
                <w:rFonts w:hint="eastAsia" w:ascii="Times New Roman" w:hAnsi="Times New Roman" w:eastAsia="Times New Roman"/>
                <w:b/>
                <w:color w:val="7F0055"/>
                <w:sz w:val="22"/>
              </w:rPr>
              <w:t>boolean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offer(E </w:t>
            </w:r>
            <w:r>
              <w:rPr>
                <w:rFonts w:hint="eastAsia" w:ascii="Times New Roman" w:hAnsi="Times New Roman" w:eastAsia="Times New Roman"/>
                <w:color w:val="6A3E3E"/>
                <w:sz w:val="22"/>
              </w:rPr>
              <w:t>e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E remove();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E poll();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E element();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E peek();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b/>
                <w:color w:val="7F0055"/>
                <w:sz w:val="22"/>
              </w:rPr>
              <w:t>public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</w:t>
            </w:r>
            <w:r>
              <w:rPr>
                <w:rFonts w:hint="eastAsia" w:ascii="Times New Roman" w:hAnsi="Times New Roman" w:eastAsia="Times New Roman"/>
                <w:b/>
                <w:color w:val="7F0055"/>
                <w:sz w:val="22"/>
              </w:rPr>
              <w:t>interface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Deque&lt;E&gt; </w:t>
            </w:r>
            <w:r>
              <w:rPr>
                <w:rFonts w:hint="eastAsia" w:ascii="Times New Roman" w:hAnsi="Times New Roman" w:eastAsia="Times New Roman"/>
                <w:b/>
                <w:color w:val="7F0055"/>
                <w:sz w:val="22"/>
              </w:rPr>
              <w:t>extends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Queue&lt;E&gt; {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3F5FBF"/>
                <w:sz w:val="22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</w:t>
            </w:r>
            <w:r>
              <w:rPr>
                <w:rFonts w:hint="eastAsia" w:ascii="Times New Roman" w:hAnsi="Times New Roman" w:eastAsia="Times New Roman"/>
                <w:b/>
                <w:color w:val="7F0055"/>
                <w:sz w:val="22"/>
              </w:rPr>
              <w:t>void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addFirst(E </w:t>
            </w:r>
            <w:r>
              <w:rPr>
                <w:rFonts w:hint="eastAsia" w:ascii="Times New Roman" w:hAnsi="Times New Roman" w:eastAsia="Times New Roman"/>
                <w:color w:val="6A3E3E"/>
                <w:sz w:val="22"/>
              </w:rPr>
              <w:t>e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</w:t>
            </w:r>
            <w:r>
              <w:rPr>
                <w:rFonts w:hint="eastAsia" w:ascii="Times New Roman" w:hAnsi="Times New Roman" w:eastAsia="Times New Roman"/>
                <w:b/>
                <w:color w:val="7F0055"/>
                <w:sz w:val="22"/>
              </w:rPr>
              <w:t>void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addLast(E </w:t>
            </w:r>
            <w:r>
              <w:rPr>
                <w:rFonts w:hint="eastAsia" w:ascii="Times New Roman" w:hAnsi="Times New Roman" w:eastAsia="Times New Roman"/>
                <w:color w:val="6A3E3E"/>
                <w:sz w:val="22"/>
              </w:rPr>
              <w:t>e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3F5FBF"/>
                <w:sz w:val="22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</w:t>
            </w:r>
            <w:r>
              <w:rPr>
                <w:rFonts w:hint="eastAsia" w:ascii="Times New Roman" w:hAnsi="Times New Roman" w:eastAsia="Times New Roman"/>
                <w:b/>
                <w:color w:val="7F0055"/>
                <w:sz w:val="22"/>
              </w:rPr>
              <w:t>boolean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offerFirst(E </w:t>
            </w:r>
            <w:r>
              <w:rPr>
                <w:rFonts w:hint="eastAsia" w:ascii="Times New Roman" w:hAnsi="Times New Roman" w:eastAsia="Times New Roman"/>
                <w:color w:val="6A3E3E"/>
                <w:sz w:val="22"/>
              </w:rPr>
              <w:t>e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</w:t>
            </w:r>
            <w:r>
              <w:rPr>
                <w:rFonts w:hint="eastAsia" w:ascii="Times New Roman" w:hAnsi="Times New Roman" w:eastAsia="Times New Roman"/>
                <w:b/>
                <w:color w:val="7F0055"/>
                <w:sz w:val="22"/>
              </w:rPr>
              <w:t>boolean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offerLast(E </w:t>
            </w:r>
            <w:r>
              <w:rPr>
                <w:rFonts w:hint="eastAsia" w:ascii="Times New Roman" w:hAnsi="Times New Roman" w:eastAsia="Times New Roman"/>
                <w:color w:val="6A3E3E"/>
                <w:sz w:val="22"/>
              </w:rPr>
              <w:t>e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E removeFirst();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E removeLast();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E pollFirst();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E pollLast();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E getFirst();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E getLast();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3F5FBF"/>
                <w:sz w:val="22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E peekFirst();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E peekLast();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</w:t>
            </w:r>
            <w:r>
              <w:rPr>
                <w:rFonts w:hint="eastAsia" w:ascii="Times New Roman" w:hAnsi="Times New Roman" w:eastAsia="Times New Roman"/>
                <w:b/>
                <w:color w:val="7F0055"/>
                <w:sz w:val="22"/>
              </w:rPr>
              <w:t>boolean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removeFirstOccurrence(Object </w:t>
            </w:r>
            <w:r>
              <w:rPr>
                <w:rFonts w:hint="eastAsia" w:ascii="Times New Roman" w:hAnsi="Times New Roman" w:eastAsia="Times New Roman"/>
                <w:color w:val="6A3E3E"/>
                <w:sz w:val="22"/>
              </w:rPr>
              <w:t>o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3F5FBF"/>
                <w:sz w:val="22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</w:t>
            </w:r>
            <w:r>
              <w:rPr>
                <w:rFonts w:hint="eastAsia" w:ascii="Times New Roman" w:hAnsi="Times New Roman" w:eastAsia="Times New Roman"/>
                <w:b/>
                <w:color w:val="7F0055"/>
                <w:sz w:val="22"/>
              </w:rPr>
              <w:t>boolean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removeLastOccurrence(Object </w:t>
            </w:r>
            <w:r>
              <w:rPr>
                <w:rFonts w:hint="eastAsia" w:ascii="Times New Roman" w:hAnsi="Times New Roman" w:eastAsia="Times New Roman"/>
                <w:color w:val="6A3E3E"/>
                <w:sz w:val="22"/>
              </w:rPr>
              <w:t>o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</w:t>
            </w:r>
            <w:r>
              <w:rPr>
                <w:rFonts w:hint="eastAsia" w:ascii="Times New Roman" w:hAnsi="Times New Roman" w:eastAsia="Times New Roman"/>
                <w:b/>
                <w:color w:val="7F0055"/>
                <w:sz w:val="22"/>
              </w:rPr>
              <w:t>boolean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add(E </w:t>
            </w:r>
            <w:r>
              <w:rPr>
                <w:rFonts w:hint="eastAsia" w:ascii="Times New Roman" w:hAnsi="Times New Roman" w:eastAsia="Times New Roman"/>
                <w:color w:val="6A3E3E"/>
                <w:sz w:val="22"/>
              </w:rPr>
              <w:t>e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</w:t>
            </w:r>
            <w:r>
              <w:rPr>
                <w:rFonts w:hint="eastAsia" w:ascii="Times New Roman" w:hAnsi="Times New Roman" w:eastAsia="Times New Roman"/>
                <w:b/>
                <w:color w:val="7F0055"/>
                <w:sz w:val="22"/>
              </w:rPr>
              <w:t>boolean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offer(E </w:t>
            </w:r>
            <w:r>
              <w:rPr>
                <w:rFonts w:hint="eastAsia" w:ascii="Times New Roman" w:hAnsi="Times New Roman" w:eastAsia="Times New Roman"/>
                <w:color w:val="6A3E3E"/>
                <w:sz w:val="22"/>
              </w:rPr>
              <w:t>e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E remove();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E poll();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</w:t>
            </w:r>
            <w:r>
              <w:rPr>
                <w:rFonts w:hint="eastAsia" w:ascii="Times New Roman" w:hAnsi="Times New Roman" w:eastAsia="Times New Roman"/>
                <w:color w:val="3F5FBF"/>
                <w:sz w:val="22"/>
              </w:rPr>
              <w:t>.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3F5FBF"/>
                <w:sz w:val="22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E element();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3F5FBF"/>
                <w:sz w:val="22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E peek();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</w:t>
            </w:r>
            <w:r>
              <w:rPr>
                <w:rFonts w:hint="eastAsia" w:ascii="Times New Roman" w:hAnsi="Times New Roman" w:eastAsia="Times New Roman"/>
                <w:b/>
                <w:color w:val="7F0055"/>
                <w:sz w:val="22"/>
              </w:rPr>
              <w:t>void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push(E </w:t>
            </w:r>
            <w:r>
              <w:rPr>
                <w:rFonts w:hint="eastAsia" w:ascii="Times New Roman" w:hAnsi="Times New Roman" w:eastAsia="Times New Roman"/>
                <w:color w:val="6A3E3E"/>
                <w:sz w:val="22"/>
              </w:rPr>
              <w:t>e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E pop();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</w:t>
            </w:r>
            <w:r>
              <w:rPr>
                <w:rFonts w:hint="eastAsia" w:ascii="Times New Roman" w:hAnsi="Times New Roman" w:eastAsia="Times New Roman"/>
                <w:b/>
                <w:color w:val="7F0055"/>
                <w:sz w:val="22"/>
              </w:rPr>
              <w:t>boolean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remove(Object </w:t>
            </w:r>
            <w:r>
              <w:rPr>
                <w:rFonts w:hint="eastAsia" w:ascii="Times New Roman" w:hAnsi="Times New Roman" w:eastAsia="Times New Roman"/>
                <w:color w:val="6A3E3E"/>
                <w:sz w:val="22"/>
              </w:rPr>
              <w:t>o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3F5FBF"/>
                <w:sz w:val="22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</w:t>
            </w:r>
            <w:r>
              <w:rPr>
                <w:rFonts w:hint="eastAsia" w:ascii="Times New Roman" w:hAnsi="Times New Roman" w:eastAsia="Times New Roman"/>
                <w:b/>
                <w:color w:val="7F0055"/>
                <w:sz w:val="22"/>
              </w:rPr>
              <w:t>boolean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contains(Object </w:t>
            </w:r>
            <w:r>
              <w:rPr>
                <w:rFonts w:hint="eastAsia" w:ascii="Times New Roman" w:hAnsi="Times New Roman" w:eastAsia="Times New Roman"/>
                <w:color w:val="6A3E3E"/>
                <w:sz w:val="22"/>
              </w:rPr>
              <w:t>o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</w:t>
            </w:r>
            <w:r>
              <w:rPr>
                <w:rFonts w:hint="eastAsia" w:ascii="Times New Roman" w:hAnsi="Times New Roman" w:eastAsia="Times New Roman"/>
                <w:b/>
                <w:color w:val="7F0055"/>
                <w:sz w:val="22"/>
              </w:rPr>
              <w:t>public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</w:t>
            </w:r>
            <w:r>
              <w:rPr>
                <w:rFonts w:hint="eastAsia" w:ascii="Times New Roman" w:hAnsi="Times New Roman" w:eastAsia="Times New Roman"/>
                <w:b/>
                <w:color w:val="7F0055"/>
                <w:sz w:val="22"/>
              </w:rPr>
              <w:t>int</w:t>
            </w: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size();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Iterator&lt;E&gt; iterator();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 xml:space="preserve">    Iterator&lt;E&gt; descendingIterator();</w:t>
            </w: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Times New Roman" w:hAnsi="Times New Roman" w:eastAsia="Times New Roman"/>
                <w:sz w:val="22"/>
              </w:rPr>
            </w:pPr>
            <w:r>
              <w:rPr>
                <w:rFonts w:hint="eastAsia" w:ascii="Times New Roman" w:hAnsi="Times New Roman" w:eastAsia="Times New Roman"/>
                <w:color w:val="000000"/>
                <w:sz w:val="22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容器LinkedList继承了Deque接口，实现了双端队列的一些方法，所以LinkedList可以当作单端口队列和双端口队列使用。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 Set集合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Set接口是Collection的子接口，</w:t>
      </w: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set接口没有提供额外的方法。因此Set集合支持的遍历方式和Collection集合一样：foreach和Iterator。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集合不允许包含相同的元素，如果试把两个相同的元素加入同一个 Set 集合中，则添加操作失败。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Set的常用实现类有：HashSet、TreeSet、LinkedHashSet。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11.5.1 HashSet和LinkedHashSet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 是 Set 接口的典型实现，大多数时候使用 Set 集合时都使用这个实现类。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 和LinkedHashSet按 Hash 算法来存储集合中的元素，因此存取和查找效率高。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HashSet 和LinkedHashSet集合判断两个元素相等的标准：两个对象通过 hashCode() 方法比较相等，并且两个对象的 equals() 方法返回值也相等。因此，存储到HashSet和LinkedHashSet的元素要重写</w:t>
      </w:r>
      <w:r>
        <w:rPr>
          <w:rFonts w:hint="eastAsia"/>
          <w:lang w:val="en-US" w:eastAsia="zh-CN"/>
        </w:rPr>
        <w:t>元素的</w:t>
      </w:r>
      <w:r>
        <w:rPr>
          <w:rFonts w:hint="default"/>
          <w:lang w:val="en-US" w:eastAsia="zh-CN"/>
        </w:rPr>
        <w:t>hashCode和equals方法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LinkedHashSet是HashSet的子类，它在HashSet的基础上，在结点中增加两个属性before和after维护了结点的前后添加顺序。</w:t>
      </w:r>
      <w:r>
        <w:rPr>
          <w:rFonts w:hint="eastAsia"/>
          <w:lang w:val="en-US" w:eastAsia="zh-CN"/>
        </w:rPr>
        <w:t>因此</w:t>
      </w:r>
      <w:r>
        <w:rPr>
          <w:rFonts w:hint="default"/>
          <w:lang w:val="en-US" w:eastAsia="zh-CN"/>
        </w:rPr>
        <w:t>L</w:t>
      </w:r>
      <w:r>
        <w:rPr>
          <w:rFonts w:hint="eastAsia"/>
          <w:lang w:val="en-US" w:eastAsia="zh-CN"/>
        </w:rPr>
        <w:t>inkedHashSet插入性能略低于 HashSet，但在迭代访问 Set 里的全部元素时有很好的性能。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10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3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HashSet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HashSet();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"元素个数："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</w:tc>
        <w:tc>
          <w:tcPr>
            <w:tcW w:w="426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LinkedHashSet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LinkedHashSet();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highlight w:val="none"/>
              </w:rPr>
              <w:t>"元素个数："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运行结果：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元素个数：3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李四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张三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王五</w:t>
            </w:r>
          </w:p>
        </w:tc>
        <w:tc>
          <w:tcPr>
            <w:tcW w:w="42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运行结果：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元素个数：3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张三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李四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eastAsia="zh-CN"/>
              </w:rPr>
              <w:t>王五</w:t>
            </w:r>
          </w:p>
        </w:tc>
      </w:tr>
    </w:tbl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重写equals()方法的原则：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对称性：如果x.equals(y)返回是“true”，那么y.equals(x)也应该返回是“true”。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自反性：x.equals(x)必须返回是“true”。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类推性：如果x.equals(y)返回是“true”，而且y.equals(z)返回是“true”，那么z.equals(x)也应该返回是“true”。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一致性：如果x.equals(y)返回是“true”，只要x和y内容一直不变，不管你重复x.equals(y)多少次，返回都是“true”。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任何情况下，x.equals(null)，永远返回是“false”；x.equals(和x不同类型的对象)永远返回是“false”。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重写 hashCode() 方法的基本原则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在程序运行时，同一个对象多次调用 hashCode() 方法应该返回相同的值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当两个对象的 equals() 方法比较返回 true 时，这两个对象的 hashCode() 方法的返回值也应相等</w:t>
      </w:r>
    </w:p>
    <w:p>
      <w:pPr>
        <w:numPr>
          <w:ilvl w:val="1"/>
          <w:numId w:val="14"/>
        </w:numPr>
        <w:ind w:left="840" w:leftChars="0" w:hanging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对象中用作 equals() 方法比较的属性Field，都应该用来计算 hashCode 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11.5.2 TreeSet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TreeSet 是 SortedSet 接口的实现类，TreeSet 可以确保集合元素处于排序状态。排序规则自定义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定义排序规则有两种方式：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使用元素的自然顺序(Comparable)对元素进行排序；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TreeSet 时提供的 Comparator 进行排序;</w:t>
      </w:r>
    </w:p>
    <w:p>
      <w:pPr>
        <w:numPr>
          <w:ilvl w:val="0"/>
          <w:numId w:val="16"/>
        </w:numPr>
        <w:ind w:firstLine="420" w:firstLine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TreeSet() 无参构造：当用无参构造来创建TreeSet的时候，要求传入的对象</w:t>
      </w:r>
      <w:r>
        <w:rPr>
          <w:rFonts w:hint="eastAsia" w:ascii="Consolas" w:hAnsi="Consolas" w:cs="Consolas"/>
          <w:b w:val="0"/>
          <w:bCs w:val="0"/>
          <w:lang w:val="en-US" w:eastAsia="zh-CN"/>
        </w:rPr>
        <w:t>必须</w:t>
      </w:r>
      <w:r>
        <w:rPr>
          <w:rFonts w:hint="default" w:ascii="Consolas" w:hAnsi="Consolas" w:cs="Consolas"/>
          <w:b w:val="0"/>
          <w:bCs w:val="0"/>
          <w:lang w:val="en-US" w:eastAsia="zh-CN"/>
        </w:rPr>
        <w:t>实现Comparable方法，实现int ComparTo(Object obj)方法</w:t>
      </w:r>
    </w:p>
    <w:p>
      <w:pPr>
        <w:numPr>
          <w:ilvl w:val="0"/>
          <w:numId w:val="16"/>
        </w:numPr>
        <w:ind w:firstLine="420" w:firstLine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TreeSet(Comprator com): 此参数为构造器接口，当用此构造方法来创建TreeSet的时候，需要为传入的对象定制比较器，实现</w:t>
      </w:r>
      <w:r>
        <w:rPr>
          <w:rFonts w:hint="default" w:ascii="Consolas" w:hAnsi="Consolas" w:eastAsia="Consolas" w:cs="Consolas"/>
          <w:b w:val="0"/>
          <w:bCs w:val="0"/>
          <w:color w:val="7F0055"/>
          <w:sz w:val="18"/>
          <w:szCs w:val="18"/>
          <w:u w:val="none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u w:val="none"/>
        </w:rPr>
        <w:t xml:space="preserve"> compare(Object </w:t>
      </w:r>
      <w:r>
        <w:rPr>
          <w:rFonts w:hint="default" w:ascii="Consolas" w:hAnsi="Consolas" w:eastAsia="Consolas" w:cs="Consolas"/>
          <w:b w:val="0"/>
          <w:bCs w:val="0"/>
          <w:color w:val="6A3E3E"/>
          <w:sz w:val="18"/>
          <w:szCs w:val="18"/>
          <w:u w:val="none"/>
        </w:rPr>
        <w:t>o1</w:t>
      </w:r>
      <w:r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u w:val="none"/>
        </w:rPr>
        <w:t xml:space="preserve">, Object </w:t>
      </w:r>
      <w:r>
        <w:rPr>
          <w:rFonts w:hint="default" w:ascii="Consolas" w:hAnsi="Consolas" w:eastAsia="Consolas" w:cs="Consolas"/>
          <w:b w:val="0"/>
          <w:bCs w:val="0"/>
          <w:color w:val="6A3E3E"/>
          <w:sz w:val="18"/>
          <w:szCs w:val="18"/>
          <w:u w:val="none"/>
        </w:rPr>
        <w:t>o2</w:t>
      </w:r>
      <w:r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  <w:u w:val="none"/>
        </w:rPr>
        <w:t>)</w:t>
      </w:r>
      <w:r>
        <w:rPr>
          <w:rFonts w:hint="default" w:ascii="Consolas" w:hAnsi="Consolas" w:eastAsia="宋体" w:cs="Consolas"/>
          <w:b w:val="0"/>
          <w:bCs w:val="0"/>
          <w:color w:val="000000"/>
          <w:sz w:val="18"/>
          <w:szCs w:val="18"/>
          <w:u w:val="none"/>
          <w:lang w:val="en-US" w:eastAsia="zh-CN"/>
        </w:rPr>
        <w:t>方法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1、自然排序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 w:val="0"/>
          <w:bCs w:val="0"/>
          <w:color w:val="0000FF"/>
          <w:highlight w:val="non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使用自然排序，意味着添加进TreeSet的元素类型必须实现 Comparable 接口</w:t>
      </w:r>
      <w:r>
        <w:rPr>
          <w:rFonts w:hint="eastAsia"/>
          <w:b w:val="0"/>
          <w:bCs w:val="0"/>
          <w:highlight w:val="none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，</w:t>
      </w:r>
      <w:r>
        <w:rPr>
          <w:rFonts w:hint="eastAsia"/>
          <w:b w:val="0"/>
          <w:bCs w:val="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实现 Comparable 的类必须实现 compareTo(Object obj) 方法。两个对象即通过 compareTo(Object obj) 方法的返回值来比较大小。对于 TreeSet 集合而言，它</w:t>
      </w:r>
      <w:r>
        <w:rPr>
          <w:rFonts w:hint="eastAsia"/>
          <w:b w:val="0"/>
          <w:bCs w:val="0"/>
          <w:color w:val="FF000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判断两个对象是否相等的唯一标准</w:t>
      </w:r>
      <w:r>
        <w:rPr>
          <w:rFonts w:hint="eastAsia"/>
          <w:b w:val="0"/>
          <w:bCs w:val="0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是：两个对象通过 compareTo(Object obj) 方法比较返回值为0。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代码示例一：</w:t>
      </w:r>
    </w:p>
    <w:tbl>
      <w:tblPr>
        <w:tblStyle w:val="10"/>
        <w:tblW w:w="84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84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u w:val="none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  <w:u w:val="none"/>
              </w:rPr>
              <w:t>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test1(){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TreeSet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TreeSet();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);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none"/>
              </w:rPr>
              <w:t>//String它实现了java.lang.Comparable接口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"lisi"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"wangwu"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"zhangsan"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"元素个数："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u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运行结果：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元素个数：3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lisi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wangwu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zhangsan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代码示例二：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u w:val="none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test2(){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TreeSet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TreeSet();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Student(3,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));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none"/>
              </w:rPr>
              <w:t>//Student实现了java.lang.Comparable接口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Student(1,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Student(2,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Student(3,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"张三风"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"元素个数："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18"/>
                <w:szCs w:val="18"/>
                <w:lang w:val="en-US" w:eastAsia="zh-CN"/>
              </w:rPr>
              <w:t xml:space="preserve">public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 </w:t>
            </w:r>
            <w:bookmarkStart w:id="1" w:name="OLE_LINK2"/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Comparable</w:t>
            </w:r>
            <w:bookmarkEnd w:id="1"/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//......这里省略了get/set方法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compareTo(Object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Student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(Student)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-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other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"Student [id="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name="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运行结果：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元素个数：3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 [id=1, name=李四]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 [id=2, name=王五]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Student [id=3, name=张三]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13680" cy="1570355"/>
                <wp:effectExtent l="6350" t="6985" r="13970" b="22860"/>
                <wp:docPr id="1" name="流程图: 手动输入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51585" y="2731135"/>
                          <a:ext cx="5313680" cy="157035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0"/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提示：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lang w:val="en-US" w:eastAsia="zh-CN"/>
                              </w:rPr>
                              <w:t>虽然添加到TreeSet时，不使用equals方法。但当元素实现java.lang.Comparable接口时，重写compareTo方法时，也建议重写 equals() 方法，应保证该方法与 compareTo(Object obj) 方法有一致的结果：如果两个对象通过 equals() 方法比较返回 true，则通过 compareTo(Object obj) 方法比较应返回 0。否则让人难以理解。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18" type="#_x0000_t118" style="height:123.65pt;width:418.4pt;v-text-anchor:middle;" fillcolor="#FFFFFF [3201]" filled="t" stroked="t" coordsize="21600,21600" o:gfxdata="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CipX8J0QAAAAUBAAAPAAAAAAAAAAEAIAAAACIAAABkcnMvZG93bnJl&#10;di54bWxQSwECFAAUAAAACACHTuJAYmJA2K8CAAAtBQAADgAAAAAAAAABACAAAAAgAQAAZHJzL2Uy&#10;b0RvYy54bWxQSwUGAAAAAAYABgBZAQAAQQ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0"/>
                        <w:rPr>
                          <w:rFonts w:hint="eastAsia"/>
                          <w:b/>
                          <w:bCs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提示：</w:t>
                      </w:r>
                    </w:p>
                    <w:p>
                      <w:pPr>
                        <w:ind w:firstLine="420" w:firstLineChars="0"/>
                        <w:rPr>
                          <w:rFonts w:hint="default" w:ascii="Consolas" w:hAnsi="Consolas" w:cs="Consolas"/>
                          <w:lang w:val="en-US" w:eastAsia="zh-CN"/>
                        </w:rPr>
                      </w:pPr>
                      <w:r>
                        <w:rPr>
                          <w:rFonts w:hint="default" w:ascii="Consolas" w:hAnsi="Consolas" w:cs="Consolas"/>
                          <w:lang w:val="en-US" w:eastAsia="zh-CN"/>
                        </w:rPr>
                        <w:t>虽然添加到TreeSet时，不使用equals方法。但当元素实现java.lang.Comparable接口时，重写compareTo方法时，也建议重写 equals() 方法，应保证该方法与 compareTo(Object obj) 方法有一致的结果：如果两个对象通过 equals() 方法比较返回 true，则通过 compareTo(Object obj) 方法比较应返回 0。否则让人难以理解。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2、定制排序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>如果放到TreeSet中的元素的自然排序（Comparable）规则不符合当前排序需求时，或者元素的类型没有实现Comparable接口。那么在创建TreeSet时，可以单独指定一个Comparator的对象。使用定制排序判断两个元素相等的标准是：通过Comparator比较两个元素返回了0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u w:val="none"/>
              </w:rPr>
              <w:t>@</w:t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highlight w:val="lightGray"/>
                <w:u w:val="none"/>
              </w:rPr>
              <w:t>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test3(){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TreeSet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TreeSet(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Comparator(){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  <w:u w:val="none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compare(Object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, 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Student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= (Student)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Student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= (Student)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.getId() -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.getId();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Student(3,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"张三"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Student(1,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"李四"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Student(2,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"王五"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Student(3,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"张三风"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  <w:u w:val="none"/>
              </w:rPr>
              <w:t>"元素个数："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.size());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u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u w:val="none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none"/>
              </w:rPr>
              <w:t>object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no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18"/>
                <w:szCs w:val="18"/>
                <w:lang w:val="en-US" w:eastAsia="zh-CN"/>
              </w:rPr>
              <w:t xml:space="preserve">public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Student(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getId()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setId(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//......这里省略了name属性的get/set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String toString()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"Student [id="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", name="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"]"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运行结果：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元素个数：3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Student [id=1, name=李四]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Student [id=2, name=王五]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Student [id=3, name=张三]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5343525" cy="1075690"/>
                <wp:effectExtent l="6350" t="6350" r="22225" b="22860"/>
                <wp:docPr id="6" name="流程图: 手动输入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03935" y="6134735"/>
                          <a:ext cx="5343525" cy="107569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注意：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当使用具有与 equals 不一致的强行排序能力的 Comparator 对有序 set（或有序映射）进行排序时，应该小心谨慎。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18" type="#_x0000_t118" style="height:84.7pt;width:420.75pt;v-text-anchor:middle;" fillcolor="#FFFFFF [3201]" filled="t" stroked="t" coordsize="21600,21600" o:gfxdata="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t4iMytEAAAAFAQAADwAAAAAAAAABACAAAAAiAAAAZHJzL2Rvd25y&#10;ZXYueG1sUEsBAhQAFAAAAAgAh07iQOOal9+wAgAALQUAAA4AAAAAAAAAAQAgAAAAIAEAAGRycy9l&#10;Mm9Eb2MueG1sUEsFBgAAAAAGAAYAWQEAAEI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注意：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当使用具有与 equals 不一致的强行排序能力的 Comparator 对有序 set（或有序映射）进行排序时，应该小心谨慎。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 Map集合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81985" cy="2727960"/>
            <wp:effectExtent l="0" t="0" r="18415" b="15240"/>
            <wp:docPr id="3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272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11.5.1 Map概述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将键映射到值的对象。 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中的 key 和 value 都可以是任何引用类型的数据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中的 key 不允许重复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和 value 之间存在单向一对一关系，即通过指定的 key 总能找到唯一的、确定的 value。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Map 接口提供三种collection 视图，允许以键集、值集或键-值映射关系集的形式查看某个映射的内容。映射顺序 定义为迭代器在映射的 collection 视图上返回其元素的顺序。某些映射实现可明确保证其顺序，如 TreeMap 类；另一些映射实现则不保证顺序，如 HashMap 类。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11.5.2 Map的方法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1、添加操作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Object put(Object key,Object value)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void putAll(Map t)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8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void clear()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Object remove(Object key)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3、元素查询的操作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Object get(Object key)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boolean containsKey(Object key)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boolean containsValue(Object value)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boolean isEmpty()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4、元视图操作的方法：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 w:ascii="Consolas" w:hAnsi="Consolas" w:cs="Consolas"/>
          <w:b/>
          <w:bCs/>
          <w:color w:val="0000FF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lang w:val="en-US" w:eastAsia="zh-CN"/>
        </w:rPr>
        <w:t>Set keySet()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 w:ascii="Consolas" w:hAnsi="Consolas" w:cs="Consolas"/>
          <w:b/>
          <w:bCs/>
          <w:color w:val="0000FF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lang w:val="en-US" w:eastAsia="zh-CN"/>
        </w:rPr>
        <w:t>Collection values()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default" w:ascii="Consolas" w:hAnsi="Consolas" w:cs="Consolas"/>
          <w:b/>
          <w:bCs/>
          <w:color w:val="0000FF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lang w:val="en-US" w:eastAsia="zh-CN"/>
        </w:rPr>
        <w:t>Set entrySet()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9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其他方法</w:t>
      </w:r>
    </w:p>
    <w:p>
      <w:pPr>
        <w:numPr>
          <w:ilvl w:val="0"/>
          <w:numId w:val="17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size()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11.5.3 Map的遍历</w:t>
      </w:r>
    </w:p>
    <w:p>
      <w:pPr>
        <w:rPr>
          <w:rFonts w:hint="default" w:ascii="Consolas" w:hAnsi="Consolas" w:cs="Consolas"/>
          <w:b/>
          <w:bCs/>
          <w:color w:val="0000FF"/>
          <w:lang w:val="en-US" w:eastAsia="zh-CN"/>
        </w:rPr>
      </w:pPr>
      <w:r>
        <w:rPr>
          <w:rFonts w:hint="default" w:ascii="Consolas" w:hAnsi="Consolas" w:cs="Consolas"/>
          <w:b/>
          <w:bCs/>
          <w:color w:val="0000FF"/>
          <w:lang w:val="en-US" w:eastAsia="zh-CN"/>
        </w:rPr>
        <w:t>Collection集合的遍历：（1）foreach（2）通过Iterator对象遍历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Map的遍历依赖于Collection的遍历方式：</w:t>
      </w:r>
    </w:p>
    <w:p>
      <w:pPr>
        <w:ind w:firstLine="420" w:firstLineChars="0"/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（</w:t>
      </w:r>
      <w:r>
        <w:rPr>
          <w:rFonts w:hint="default" w:ascii="Consolas" w:hAnsi="Consolas" w:cs="Consolas"/>
          <w:b/>
          <w:bCs/>
          <w:lang w:val="en-US" w:eastAsia="zh-CN"/>
        </w:rPr>
        <w:t>1）分开遍历：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</w:t>
      </w:r>
      <w:r>
        <w:rPr>
          <w:rFonts w:hint="default" w:ascii="Consolas" w:hAnsi="Consolas" w:cs="Consolas"/>
          <w:b/>
          <w:bCs/>
          <w:lang w:val="en-US" w:eastAsia="zh-CN"/>
        </w:rPr>
        <w:t>单独遍历所有key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      </w:t>
      </w:r>
      <w:r>
        <w:rPr>
          <w:rFonts w:hint="eastAsia" w:ascii="Consolas" w:hAnsi="Consolas" w:cs="Consolas"/>
          <w:b/>
          <w:bCs/>
          <w:lang w:val="en-US" w:eastAsia="zh-CN"/>
        </w:rPr>
        <w:tab/>
      </w:r>
      <w:r>
        <w:rPr>
          <w:rFonts w:hint="eastAsia" w:ascii="Consolas" w:hAnsi="Consolas" w:cs="Consolas"/>
          <w:b/>
          <w:bCs/>
          <w:lang w:val="en-US" w:eastAsia="zh-CN"/>
        </w:rPr>
        <w:tab/>
      </w:r>
      <w:r>
        <w:rPr>
          <w:rFonts w:hint="eastAsia" w:ascii="Consolas" w:hAnsi="Consolas" w:cs="Consolas"/>
          <w:b/>
          <w:bCs/>
          <w:lang w:val="en-US" w:eastAsia="zh-CN"/>
        </w:rPr>
        <w:tab/>
      </w:r>
      <w:r>
        <w:rPr>
          <w:rFonts w:hint="eastAsia" w:ascii="Consolas" w:hAnsi="Consolas" w:cs="Consolas"/>
          <w:b/>
          <w:bCs/>
          <w:lang w:val="en-US" w:eastAsia="zh-CN"/>
        </w:rPr>
        <w:t>keySet()</w:t>
      </w:r>
    </w:p>
    <w:p>
      <w:pPr>
        <w:ind w:firstLine="420" w:firstLineChars="0"/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 xml:space="preserve">           </w:t>
      </w:r>
      <w:r>
        <w:rPr>
          <w:rFonts w:hint="eastAsia" w:ascii="Consolas" w:hAnsi="Consolas" w:cs="Consolas"/>
          <w:b/>
          <w:bCs/>
          <w:lang w:val="en-US" w:eastAsia="zh-CN"/>
        </w:rPr>
        <w:tab/>
      </w:r>
      <w:r>
        <w:rPr>
          <w:rFonts w:hint="eastAsia" w:ascii="Consolas" w:hAnsi="Consolas" w:cs="Consolas"/>
          <w:b/>
          <w:bCs/>
          <w:lang w:val="en-US" w:eastAsia="zh-CN"/>
        </w:rPr>
        <w:tab/>
      </w:r>
      <w:r>
        <w:rPr>
          <w:rFonts w:hint="default" w:ascii="Consolas" w:hAnsi="Consolas" w:cs="Consolas"/>
          <w:b/>
          <w:bCs/>
          <w:lang w:val="en-US" w:eastAsia="zh-CN"/>
        </w:rPr>
        <w:t>单独遍历所有value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    </w:t>
      </w:r>
      <w:r>
        <w:rPr>
          <w:rFonts w:hint="eastAsia" w:ascii="Consolas" w:hAnsi="Consolas" w:cs="Consolas"/>
          <w:b/>
          <w:bCs/>
          <w:lang w:val="en-US" w:eastAsia="zh-CN"/>
        </w:rPr>
        <w:tab/>
      </w:r>
      <w:r>
        <w:rPr>
          <w:rFonts w:hint="eastAsia" w:ascii="Consolas" w:hAnsi="Consolas" w:cs="Consolas"/>
          <w:b/>
          <w:bCs/>
          <w:lang w:val="en-US" w:eastAsia="zh-CN"/>
        </w:rPr>
        <w:tab/>
      </w:r>
      <w:r>
        <w:rPr>
          <w:rFonts w:hint="eastAsia" w:ascii="Consolas" w:hAnsi="Consolas" w:cs="Consolas"/>
          <w:b/>
          <w:bCs/>
          <w:lang w:val="en-US" w:eastAsia="zh-CN"/>
        </w:rPr>
        <w:tab/>
      </w:r>
      <w:r>
        <w:rPr>
          <w:rFonts w:hint="eastAsia" w:ascii="Consolas" w:hAnsi="Consolas" w:cs="Consolas"/>
          <w:b/>
          <w:bCs/>
          <w:lang w:val="en-US" w:eastAsia="zh-CN"/>
        </w:rPr>
        <w:t>values()</w:t>
      </w:r>
    </w:p>
    <w:p>
      <w:pPr>
        <w:ind w:firstLine="420" w:firstLineChars="0"/>
        <w:rPr>
          <w:rFonts w:hint="default" w:ascii="Consolas" w:hAnsi="Consolas" w:cs="Consolas"/>
          <w:b/>
          <w:bCs/>
          <w:lang w:val="en-US" w:eastAsia="zh-CN"/>
        </w:rPr>
      </w:pPr>
      <w:r>
        <w:rPr>
          <w:rFonts w:hint="default" w:ascii="Consolas" w:hAnsi="Consolas" w:cs="Consolas"/>
          <w:b/>
          <w:bCs/>
          <w:lang w:val="en-US" w:eastAsia="zh-CN"/>
        </w:rPr>
        <w:t>（2）成对遍历：遍历的是映射关系Map.Entry</w:t>
      </w:r>
      <w:r>
        <w:rPr>
          <w:rFonts w:hint="eastAsia" w:ascii="Consolas" w:hAnsi="Consolas" w:cs="Consolas"/>
          <w:b/>
          <w:bCs/>
          <w:lang w:val="en-US" w:eastAsia="zh-CN"/>
        </w:rPr>
        <w:t xml:space="preserve">  </w:t>
      </w:r>
      <w:r>
        <w:rPr>
          <w:rFonts w:hint="eastAsia" w:ascii="Consolas" w:hAnsi="Consolas" w:cs="Consolas"/>
          <w:b/>
          <w:bCs/>
          <w:lang w:val="en-US" w:eastAsia="zh-CN"/>
        </w:rPr>
        <w:tab/>
      </w:r>
      <w:r>
        <w:rPr>
          <w:rFonts w:hint="eastAsia" w:ascii="Consolas" w:hAnsi="Consolas" w:cs="Consolas"/>
          <w:b/>
          <w:bCs/>
          <w:lang w:val="en-US" w:eastAsia="zh-CN"/>
        </w:rPr>
        <w:tab/>
      </w:r>
      <w:r>
        <w:rPr>
          <w:rFonts w:hint="eastAsia" w:ascii="Consolas" w:hAnsi="Consolas" w:cs="Consolas"/>
          <w:b/>
          <w:bCs/>
          <w:lang w:val="en-US" w:eastAsia="zh-CN"/>
        </w:rPr>
        <w:t>entrySet()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Map.Entry是Map接口的内部接口。每一种Map内部有自己的Map.Entry的实现类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在Map中存储数据，实际上是将Key----&gt;value的数据存储在Map.Entry接口的实例中，再在Map集合中插入Map.Entry的实例化对象，如图示： </w:t>
      </w:r>
    </w:p>
    <w:p>
      <w:r>
        <w:drawing>
          <wp:inline distT="0" distB="0" distL="114300" distR="114300">
            <wp:extent cx="3382645" cy="1259205"/>
            <wp:effectExtent l="0" t="0" r="8255" b="171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2645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0"/>
        </w:numPr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三种遍历Map方式</w:t>
      </w:r>
      <w:r>
        <w:rPr>
          <w:rFonts w:hint="eastAsia"/>
          <w:lang w:eastAsia="zh-CN"/>
        </w:rPr>
        <w:t>代码示例：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TestMap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HashMap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HashMap();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"许仙"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"白娘子"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"董永"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"七仙女"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"牛郎"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"织女"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.put(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"许仙"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"小青"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"所有的key:"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.keySet();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"所有的value："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Collection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.values();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"所有的映射关系"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Set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entrySet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map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.entrySet();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entrySet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entry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11.5.4 Map的实现类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Map接口的常用实现类：HashMap、TreeMap、LinkedHashMap和Properties。其中HashMap是 Map 接口使用频率最高的实现类。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1、HashMap和Hashtable的区别与联系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HashMap和Hashtable都是哈希表。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HashMap和Hashtable判断两个 key 相等的标准：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 key 的hashCode 值相等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并且</w:t>
      </w:r>
      <w:r>
        <w:rPr>
          <w:rFonts w:hint="default"/>
          <w:lang w:val="en-US" w:eastAsia="zh-CN"/>
        </w:rPr>
        <w:t xml:space="preserve"> equals() 方法也返回 true。因此，为了成功地在哈希表中存储和获取对象，用作键的对象必须实现 hashCode 方法和 equals 方法。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线程安全：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Hashtable是线程安全的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HashMap是线程不安全的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null:</w:t>
      </w:r>
    </w:p>
    <w:p>
      <w:pPr>
        <w:numPr>
          <w:ilvl w:val="1"/>
          <w:numId w:val="2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Hashtable 的key和value不能为null</w:t>
      </w:r>
    </w:p>
    <w:p>
      <w:pPr>
        <w:numPr>
          <w:ilvl w:val="1"/>
          <w:numId w:val="2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HasmMap 的key和value可以为null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2、LinkedHashMap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LinkedHashMap 是 HashMap 的子类。此实现与 HashMap 的不同之处在于，</w:t>
      </w:r>
      <w:r>
        <w:rPr>
          <w:rFonts w:hint="eastAsia"/>
          <w:b/>
          <w:bCs/>
          <w:lang w:val="en-US" w:eastAsia="zh-CN"/>
        </w:rPr>
        <w:t>后者维护着一个运行于所有条目的双重链接列表。</w:t>
      </w:r>
      <w:r>
        <w:rPr>
          <w:rFonts w:hint="eastAsia"/>
          <w:lang w:val="en-US" w:eastAsia="zh-CN"/>
        </w:rPr>
        <w:t>此链接列表定义了迭代顺序，该迭代顺序通常就是将键插入到映射中的顺序（插入顺序）。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3、TreeMap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基于红黑树（Red-Black tree）的 NavigableMap 实现。该映射根据其键的自然顺序进行排序，或者根据创建映射时提供的 Comparator 进行排序，具体取决于使用的构造方法。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4、Properties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Properties 类是 Hashtable 的子类，Properties 可保存在流中或从流中加载。</w:t>
      </w:r>
      <w:r>
        <w:rPr>
          <w:rFonts w:hint="eastAsia"/>
          <w:b/>
          <w:bCs/>
          <w:lang w:val="en-US" w:eastAsia="zh-CN"/>
        </w:rPr>
        <w:t>属性列表中每个键及其对应值都是一个字符串。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存取数据时，建议使用setProperty(String key,String value)方法和getProperty(String key)方法。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代码示例：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Properties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System.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getProperties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properties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.getProperty(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"file.encoding"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//当前源文件字符编码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11.6 深入源码分析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11.6.1 Set的源码分析</w:t>
      </w:r>
    </w:p>
    <w:p>
      <w:pPr>
        <w:numPr>
          <w:ilvl w:val="0"/>
          <w:numId w:val="2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Set的内部实现其实是一个Map。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HashSet的内部实现是一个HashMap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TreeSet的内部实现是一个TreeMap</w:t>
      </w:r>
    </w:p>
    <w:p>
      <w:pPr>
        <w:numPr>
          <w:ilvl w:val="1"/>
          <w:numId w:val="2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LinkedHashSet的内部实现是一个LinkedHashMap</w:t>
      </w:r>
    </w:p>
    <w:p>
      <w:pPr>
        <w:pStyle w:val="5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HashSet部分源代码摘要：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="Consolas" w:hAnsi="Consolas" w:cs="Consolas"/>
          <w:color w:val="0033B3"/>
          <w:sz w:val="19"/>
          <w:szCs w:val="19"/>
          <w:shd w:val="clear" w:fill="FFFFFF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1.HashSet底层存储结构： value为static final 的Object对象 的HashMap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宋体" w:cs="Consolas"/>
                <w:color w:val="080808"/>
                <w:sz w:val="19"/>
                <w:szCs w:val="19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color="auto" w:fill="auto"/>
              </w:rPr>
              <w:t xml:space="preserve">private transient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color="auto" w:fill="auto"/>
              </w:rPr>
              <w:t>HashMap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color="auto" w:fill="auto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color="auto" w:fill="auto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color="auto" w:fill="auto"/>
              </w:rPr>
              <w:t>,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color="auto" w:fill="auto"/>
              </w:rPr>
              <w:t>Object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color="auto" w:fill="auto"/>
              </w:rPr>
              <w:t xml:space="preserve">&gt; 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color="auto" w:fill="auto"/>
              </w:rPr>
              <w:t>map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color="auto" w:fill="auto"/>
              </w:rPr>
              <w:t>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Consolas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private static final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19"/>
                <w:szCs w:val="19"/>
                <w:shd w:val="clear" w:fill="FFFFFF"/>
              </w:rPr>
              <w:t xml:space="preserve">PRESENT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Object();</w:t>
            </w:r>
          </w:p>
        </w:tc>
      </w:tr>
    </w:tbl>
    <w:p>
      <w:pPr>
        <w:numPr>
          <w:ilvl w:val="0"/>
          <w:numId w:val="24"/>
        </w:numPr>
        <w:ind w:left="0" w:leftChars="0" w:firstLine="0" w:firstLineChars="0"/>
        <w:rPr>
          <w:rFonts w:hint="eastAsia" w:ascii="Consolas" w:hAnsi="Consolas" w:eastAsia="宋体" w:cs="Consolas"/>
          <w:color w:val="0033B3"/>
          <w:kern w:val="0"/>
          <w:sz w:val="19"/>
          <w:szCs w:val="19"/>
          <w:shd w:val="clear" w:fill="FFFFFF"/>
          <w:lang w:val="en-US" w:eastAsia="zh-CN" w:bidi="a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ascii="Consolas" w:hAnsi="Consolas" w:eastAsia="宋体" w:cs="Consolas"/>
          <w:color w:val="0033B3"/>
          <w:kern w:val="0"/>
          <w:sz w:val="19"/>
          <w:szCs w:val="19"/>
          <w:shd w:val="clear" w:fill="FFFFFF"/>
          <w:lang w:val="en-US" w:eastAsia="zh-CN" w:bidi="a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HashSet的构造器：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HashSet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 xml:space="preserve">map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HashMap&lt;&gt;();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HashSet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Collection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&lt;?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&gt; c) 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 xml:space="preserve">map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HashMap&lt;&gt;(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Math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19"/>
                <w:szCs w:val="19"/>
                <w:shd w:val="clear" w:fill="FFFFFF"/>
              </w:rPr>
              <w:t>max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int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 (c.size()/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.75f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) +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16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addAll(c);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HashSet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initialCapacity,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loadFactor) 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 xml:space="preserve">map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HashMap&lt;&gt;(initialCapacity, loadFactor);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HashSet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initialCapacity) 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 xml:space="preserve">map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HashMap&lt;&gt;(initialCapacity);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24"/>
        </w:numPr>
        <w:ind w:left="0" w:leftChars="0" w:firstLine="0" w:firstLineChars="0"/>
        <w:rPr>
          <w:rFonts w:hint="eastAsia" w:ascii="Consolas" w:hAnsi="Consolas" w:eastAsia="宋体" w:cs="Consolas"/>
          <w:color w:val="0033B3"/>
          <w:kern w:val="0"/>
          <w:sz w:val="19"/>
          <w:szCs w:val="19"/>
          <w:shd w:val="clear" w:fill="FFFFFF"/>
          <w:lang w:val="en-US" w:eastAsia="zh-CN" w:bidi="a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ascii="Consolas" w:hAnsi="Consolas" w:eastAsia="宋体" w:cs="Consolas"/>
          <w:color w:val="0033B3"/>
          <w:kern w:val="0"/>
          <w:sz w:val="19"/>
          <w:szCs w:val="19"/>
          <w:shd w:val="clear" w:fill="FFFFFF"/>
          <w:lang w:val="en-US" w:eastAsia="zh-CN" w:bidi="a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HashSet 增加元素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boolean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add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 xml:space="preserve">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e) 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>map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.put(e, </w:t>
            </w:r>
            <w:r>
              <w:rPr>
                <w:rFonts w:hint="default" w:ascii="Consolas" w:hAnsi="Consolas" w:eastAsia="monospace" w:cs="Consolas"/>
                <w:i/>
                <w:iCs/>
                <w:color w:val="871094"/>
                <w:sz w:val="19"/>
                <w:szCs w:val="19"/>
                <w:shd w:val="clear" w:fill="FFFFFF"/>
              </w:rPr>
              <w:t>PRESENT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)==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null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24"/>
        </w:numPr>
        <w:ind w:left="0" w:leftChars="0" w:firstLine="0" w:firstLineChars="0"/>
        <w:rPr>
          <w:rFonts w:hint="default" w:ascii="Consolas" w:hAnsi="Consolas" w:eastAsia="宋体" w:cs="Consolas"/>
          <w:color w:val="0033B3"/>
          <w:kern w:val="0"/>
          <w:sz w:val="19"/>
          <w:szCs w:val="19"/>
          <w:shd w:val="clear" w:fill="FFFFFF"/>
          <w:lang w:val="en-US" w:eastAsia="zh-CN" w:bidi="a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 w:ascii="Consolas" w:hAnsi="Consolas" w:eastAsia="宋体" w:cs="Consolas"/>
          <w:color w:val="0033B3"/>
          <w:kern w:val="0"/>
          <w:sz w:val="19"/>
          <w:szCs w:val="19"/>
          <w:shd w:val="clear" w:fill="FFFFFF"/>
          <w:lang w:val="en-US" w:eastAsia="zh-CN" w:bidi="a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HashSet的迭代器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Iterator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&gt;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iterator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>map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.keySet().iterator();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Consolas" w:hAnsi="Consolas" w:eastAsia="宋体" w:cs="Consolas"/>
          <w:color w:val="0033B3"/>
          <w:kern w:val="0"/>
          <w:sz w:val="19"/>
          <w:szCs w:val="19"/>
          <w:shd w:val="clear" w:fill="FFFFFF"/>
          <w:lang w:val="en-US" w:eastAsia="zh-CN" w:bidi="ar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jc w:val="left"/>
        <w:rPr>
          <w:rFonts w:hint="eastAsia" w:ascii="Consolas" w:hAnsi="Consolas" w:eastAsia="宋体" w:cs="Consolas"/>
          <w:color w:val="0033B3"/>
          <w:kern w:val="0"/>
          <w:sz w:val="19"/>
          <w:szCs w:val="19"/>
          <w:shd w:val="clear" w:fill="FFFFFF"/>
          <w:lang w:val="en-US" w:eastAsia="zh-CN" w:bidi="a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Consolas" w:hAnsi="Consolas" w:eastAsia="宋体" w:cs="Consolas"/>
          <w:color w:val="0033B3"/>
          <w:kern w:val="0"/>
          <w:sz w:val="19"/>
          <w:szCs w:val="19"/>
          <w:shd w:val="clear" w:fill="FFFFFF"/>
          <w:lang w:val="en-US" w:eastAsia="zh-CN" w:bidi="a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结论：</w:t>
      </w:r>
    </w:p>
    <w:p>
      <w:pPr>
        <w:numPr>
          <w:ilvl w:val="0"/>
          <w:numId w:val="25"/>
        </w:numPr>
        <w:jc w:val="left"/>
        <w:rPr>
          <w:rFonts w:hint="eastAsia" w:ascii="Consolas" w:hAnsi="Consolas" w:eastAsia="宋体" w:cs="Consolas"/>
          <w:color w:val="0033B3"/>
          <w:kern w:val="0"/>
          <w:sz w:val="19"/>
          <w:szCs w:val="19"/>
          <w:shd w:val="clear" w:fill="FFFFFF"/>
          <w:lang w:val="en-US" w:eastAsia="zh-CN" w:bidi="a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Consolas" w:hAnsi="Consolas" w:eastAsia="宋体" w:cs="Consolas"/>
          <w:color w:val="0033B3"/>
          <w:kern w:val="0"/>
          <w:sz w:val="19"/>
          <w:szCs w:val="19"/>
          <w:shd w:val="clear" w:fill="FFFFFF"/>
          <w:lang w:val="en-US" w:eastAsia="zh-CN" w:bidi="a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HashSet其实就是value为Object对象的HashMap</w:t>
      </w:r>
    </w:p>
    <w:p>
      <w:pPr>
        <w:numPr>
          <w:ilvl w:val="0"/>
          <w:numId w:val="25"/>
        </w:numPr>
        <w:jc w:val="left"/>
        <w:rPr>
          <w:rFonts w:hint="eastAsia" w:ascii="Consolas" w:hAnsi="Consolas" w:eastAsia="宋体" w:cs="Consolas"/>
          <w:color w:val="0033B3"/>
          <w:kern w:val="0"/>
          <w:sz w:val="19"/>
          <w:szCs w:val="19"/>
          <w:shd w:val="clear" w:fill="FFFFFF"/>
          <w:lang w:val="en-US" w:eastAsia="zh-CN" w:bidi="a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Consolas" w:hAnsi="Consolas" w:eastAsia="宋体" w:cs="Consolas"/>
          <w:color w:val="0033B3"/>
          <w:kern w:val="0"/>
          <w:sz w:val="19"/>
          <w:szCs w:val="19"/>
          <w:shd w:val="clear" w:fill="FFFFFF"/>
          <w:lang w:val="en-US" w:eastAsia="zh-CN" w:bidi="a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Value是Object静态常量</w:t>
      </w:r>
    </w:p>
    <w:p>
      <w:pPr>
        <w:pStyle w:val="5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LinkedHashSet部分源码摘要</w:t>
      </w:r>
    </w:p>
    <w:p>
      <w:pPr>
        <w:numPr>
          <w:ilvl w:val="0"/>
          <w:numId w:val="26"/>
        </w:numPr>
        <w:ind w:left="420" w:leftChars="0" w:hanging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LinkedHashSet是HashSet子类</w:t>
      </w:r>
    </w:p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monospace" w:cs="Consolas"/>
                <w:color w:val="080808"/>
                <w:sz w:val="19"/>
                <w:szCs w:val="19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LinkedHashSet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HashSet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&gt;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implements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Set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&gt;,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Cloneable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 xml:space="preserve">java.io.Serializable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2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LinkedHashSet底层存储结构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LinkedHashSet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initialCapacity,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loadFactor) 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(initialCapacity, loadFactor,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true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monospace" w:hAnsi="monospace" w:eastAsia="monospace" w:cs="monospace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LinkedHashSet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initialCapacity) 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(initialCapacity,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.75f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true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LinkedHashSet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16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.75f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true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LinkedHashSet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Collection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&lt;?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&gt; c) 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super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Math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.</w:t>
            </w:r>
            <w:r>
              <w:rPr>
                <w:rFonts w:hint="default" w:ascii="Consolas" w:hAnsi="Consolas" w:eastAsia="monospace" w:cs="Consolas"/>
                <w:i/>
                <w:iCs/>
                <w:color w:val="080808"/>
                <w:sz w:val="19"/>
                <w:szCs w:val="19"/>
                <w:shd w:val="clear" w:fill="FFFFFF"/>
              </w:rPr>
              <w:t>max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2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*c.size(),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11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), </w:t>
            </w:r>
            <w:r>
              <w:rPr>
                <w:rFonts w:hint="default" w:ascii="Consolas" w:hAnsi="Consolas" w:eastAsia="monospace" w:cs="Consolas"/>
                <w:color w:val="1750EB"/>
                <w:sz w:val="19"/>
                <w:szCs w:val="19"/>
                <w:shd w:val="clear" w:fill="FFFFFF"/>
              </w:rPr>
              <w:t>.75f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true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addAll(c);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627A"/>
                <w:sz w:val="19"/>
                <w:szCs w:val="19"/>
                <w:shd w:val="clear" w:fill="FFFFFF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 w:ascii="Consolas" w:hAnsi="Consolas" w:cs="Consolas"/>
                <w:color w:val="00627A"/>
                <w:sz w:val="19"/>
                <w:szCs w:val="19"/>
                <w:shd w:val="clear" w:fill="FFFFFF"/>
                <w:lang w:val="en-US" w:eastAsia="zh-CN"/>
                <w14:textFill>
                  <w14:gradFill>
                    <w14:gsLst>
                      <w14:gs w14:pos="0">
                        <w14:srgbClr w14:val="14CD68"/>
                      </w14:gs>
                      <w14:gs w14:pos="100000">
                        <w14:srgbClr w14:val="0B6E38"/>
                      </w14:gs>
                    </w14:gsLst>
                    <w14:lin w14:scaled="0"/>
                  </w14:gradFill>
                </w14:textFill>
              </w:rPr>
              <w:t>上面三个LinkedHashSet的构造器实际上调用的都是下面这个：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color w:val="00627A"/>
                <w:sz w:val="19"/>
                <w:szCs w:val="19"/>
                <w:shd w:val="clear" w:fill="FFFFFF"/>
                <w:lang w:val="en-US" w:eastAsia="zh-CN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</w:pP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HashSet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initialCapacity,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float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loadFactor,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boolean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dummy) 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871094"/>
                <w:sz w:val="19"/>
                <w:szCs w:val="19"/>
                <w:shd w:val="clear" w:fill="FFFFFF"/>
              </w:rPr>
              <w:t xml:space="preserve">map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LinkedHashMap&lt;&gt;(initialCapacity, loadFactor);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Consolas" w:hAnsi="Consolas" w:eastAsia="宋体" w:cs="Consolas"/>
          <w:color w:val="0033B3"/>
          <w:kern w:val="0"/>
          <w:sz w:val="19"/>
          <w:szCs w:val="19"/>
          <w:shd w:val="clear" w:fill="FFFFFF"/>
          <w:lang w:val="en-US" w:eastAsia="zh-CN" w:bidi="a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Consolas" w:hAnsi="Consolas" w:eastAsia="宋体" w:cs="Consolas"/>
          <w:color w:val="0033B3"/>
          <w:kern w:val="0"/>
          <w:sz w:val="19"/>
          <w:szCs w:val="19"/>
          <w:shd w:val="clear" w:fill="FFFFFF"/>
          <w:lang w:val="en-US" w:eastAsia="zh-CN" w:bidi="a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结论：LinkedHashset</w:t>
      </w:r>
      <w:r>
        <w:rPr>
          <w:rFonts w:hint="default" w:ascii="Consolas" w:hAnsi="Consolas" w:eastAsia="宋体" w:cs="Consolas"/>
          <w:color w:val="0033B3"/>
          <w:kern w:val="0"/>
          <w:sz w:val="19"/>
          <w:szCs w:val="19"/>
          <w:shd w:val="clear" w:fill="FFFFFF"/>
          <w:lang w:val="en-US" w:eastAsia="zh-CN" w:bidi="ar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底层是LinkedHashMap</w:t>
      </w:r>
    </w:p>
    <w:p>
      <w:pPr>
        <w:pStyle w:val="5"/>
        <w:numPr>
          <w:ilvl w:val="0"/>
          <w:numId w:val="7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TreeSet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关注两个构造器即可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TreeSet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() 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TreeMap&lt;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,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Object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&gt;());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i/>
                <w:iCs/>
                <w:color w:val="8C8C8C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monospace" w:cs="Consolas"/>
                <w:color w:val="00627A"/>
                <w:sz w:val="19"/>
                <w:szCs w:val="19"/>
                <w:shd w:val="clear" w:fill="FFFFFF"/>
              </w:rPr>
              <w:t>TreeSet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0000"/>
                <w:sz w:val="19"/>
                <w:szCs w:val="19"/>
                <w:shd w:val="clear" w:fill="FFFFFF"/>
              </w:rPr>
              <w:t>Comparator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&lt;?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super </w:t>
            </w:r>
            <w:r>
              <w:rPr>
                <w:rFonts w:hint="default" w:ascii="Consolas" w:hAnsi="Consolas" w:eastAsia="monospace" w:cs="Consolas"/>
                <w:color w:val="007E8A"/>
                <w:sz w:val="19"/>
                <w:szCs w:val="19"/>
                <w:shd w:val="clear" w:fill="FFFFFF"/>
              </w:rPr>
              <w:t>E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&gt; comparator) {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>this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nsolas" w:hAnsi="Consolas" w:eastAsia="monospace" w:cs="Consolas"/>
                <w:color w:val="0033B3"/>
                <w:sz w:val="19"/>
                <w:szCs w:val="19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TreeMap&lt;&gt;(comparator));</w:t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nsolas" w:hAnsi="Consolas" w:eastAsia="monospace" w:cs="Consolas"/>
                <w:color w:val="080808"/>
                <w:sz w:val="19"/>
                <w:szCs w:val="19"/>
                <w:shd w:val="clear" w:fill="FFFFFF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11.6.2 ArrayList的源码分析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以下源码分析基于JDK1.8源码：</w:t>
      </w:r>
    </w:p>
    <w:p>
      <w:pPr>
        <w:pStyle w:val="5"/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无参构造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transient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Object[]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//实际存储元素的数组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</w:pP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Object[]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DEFAULTCAPACITY_EMPTY_ELEMENTDATA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{};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ArrayList() {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//初始化为一个默认的空数组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DEFAULTCAPACITY_EMPTY_ELEMENTDATA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}</w:t>
            </w:r>
          </w:p>
        </w:tc>
      </w:tr>
    </w:tbl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JDK1.6中，ArrayList初始化容量为10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JDK1.7，初始化容量为EMPTY_ELEMENTDATA    为0</w:t>
      </w:r>
    </w:p>
    <w:p>
      <w:pPr>
        <w:numPr>
          <w:ilvl w:val="0"/>
          <w:numId w:val="0"/>
        </w:num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JDK1.8，初始化容量为DEFAULTCAPACITY_EMPTY_ELEMENTDATA</w:t>
      </w:r>
    </w:p>
    <w:p>
      <w:pPr>
        <w:numPr>
          <w:ilvl w:val="0"/>
          <w:numId w:val="0"/>
        </w:numPr>
        <w:rPr>
          <w:rFonts w:hint="default" w:ascii="Consolas" w:hAnsi="Consolas" w:cs="Consolas"/>
          <w:b/>
          <w:bCs/>
          <w:shd w:val="clear" w:color="auto" w:fill="auto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 w:ascii="Consolas" w:hAnsi="Consolas" w:cs="Consolas"/>
          <w:b/>
          <w:bCs/>
          <w:shd w:val="clear" w:color="auto" w:fill="auto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记住：jdk1.6之前初始化为10，之后为0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添加元素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add(Object obj)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DEFAULT_CAPACITY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10;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>//默认容量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add(E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//确保当前数组的容量是够得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ensureCapacityInternal(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+ 1);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</w:rPr>
              <w:t>// Increments modCount!!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3F7F5F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highlight w:val="none"/>
                <w:lang w:val="en-US" w:eastAsia="zh-CN"/>
              </w:rPr>
              <w:t xml:space="preserve">        //将新元素添加到[size++]的位置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[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++]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numPr>
                <w:ilvl w:val="0"/>
                <w:numId w:val="0"/>
              </w:numPr>
              <w:ind w:firstLine="360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ensureCapacityInternal(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//如果是第一次添加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DEFAULTCAPACITY_EMPTY_ELEMENTDATA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    //扩容为默认容量大小：10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Math.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  <w:highlight w:val="none"/>
              </w:rPr>
              <w:t>max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DEFAULT_CAPACITY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  <w:t xml:space="preserve">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  <w:t xml:space="preserve">        //每一次添加都要判断是否需要扩容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ensureExplicitCapacity(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每一次添加元素之前都要确保容量足够：ensureCapacityInternal(size+1)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如果是第一次添加，就让容量变为10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</w:t>
      </w:r>
      <w:r>
        <w:rPr>
          <w:rFonts w:hint="eastAsia" w:ascii="Consolas" w:hAnsi="Consolas" w:eastAsia="Consolas"/>
          <w:color w:val="0000C0"/>
          <w:sz w:val="18"/>
          <w:szCs w:val="18"/>
          <w:highlight w:val="none"/>
        </w:rPr>
        <w:t>size</w:t>
      </w:r>
      <w:r>
        <w:rPr>
          <w:rFonts w:hint="eastAsia" w:ascii="Consolas" w:hAnsi="Consolas" w:eastAsia="Consolas"/>
          <w:color w:val="000000"/>
          <w:sz w:val="18"/>
          <w:szCs w:val="18"/>
          <w:highlight w:val="none"/>
        </w:rPr>
        <w:t xml:space="preserve"> </w:t>
      </w:r>
      <w:r>
        <w:rPr>
          <w:rFonts w:hint="eastAsia" w:ascii="Consolas" w:hAnsi="Consolas" w:eastAsia="Consolas"/>
          <w:color w:val="0000C0"/>
          <w:sz w:val="18"/>
          <w:szCs w:val="18"/>
          <w:highlight w:val="none"/>
        </w:rPr>
        <w:t>+ 1</w:t>
      </w:r>
      <w:r>
        <w:rPr>
          <w:rFonts w:hint="eastAsia"/>
          <w:lang w:val="en-US" w:eastAsia="zh-CN"/>
        </w:rPr>
        <w:t>大于现有的数组长度，,就进行扩容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扩容为1.5倍</w:t>
      </w:r>
    </w:p>
    <w:p>
      <w:pPr>
        <w:pStyle w:val="5"/>
        <w:numPr>
          <w:ilvl w:val="0"/>
          <w:numId w:val="2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ensureExplicitCapacity(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modCount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</w:rPr>
              <w:t xml:space="preserve">// 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highlight w:val="none"/>
                <w:lang w:eastAsia="zh-CN"/>
              </w:rPr>
              <w:t>如果需要扩容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-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&gt;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grow(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numPr>
                <w:ilvl w:val="0"/>
                <w:numId w:val="0"/>
              </w:numPr>
              <w:ind w:firstLine="360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360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grow(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</w:rPr>
              <w:t xml:space="preserve">// 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highlight w:val="none"/>
                <w:lang w:eastAsia="zh-CN"/>
              </w:rPr>
              <w:t>先获取当前数组的容量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oldCapacity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//新容量为当前容量 + 当前容量的一半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oldCapacity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+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oldCapacity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&gt;&gt;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-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&lt;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-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MAX_ARRAY_SIZE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&gt;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  <w:highlight w:val="none"/>
              </w:rPr>
              <w:t>hugeCapacity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minCapacity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</w:rPr>
              <w:t xml:space="preserve">// 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highlight w:val="none"/>
                <w:lang w:eastAsia="zh-CN"/>
              </w:rPr>
              <w:t>拷贝原数组中的元素至新数组，并返回新数组的引用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Arrays.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  <w:highlight w:val="none"/>
              </w:rPr>
              <w:t>copyOf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elementData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}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4、结论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ArrayList物理结构是数组，决定了它的存储特点是：需要开辟连续的存储空间来存储元素，当存储容量不够时，需要扩容，增加容量为原来的1.5倍。类似的，Vector的物理结构也是数组，当存储容量不够时，需要扩容为原来的2倍。那么是1.5倍好呢？还是2倍好呢？1.5倍使得数组空间使用率提高了，但是这也增加了扩容的频率。所以，建议大家在选择动态数组时，如果对要存储的元素个数有一个预估时，那么可以在创建ArrayList时，就使用ArrayList(int initialCapacity) 构造器，避免反复扩容。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11.6.4 LinkedList的源码分析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以下源码分析基于JDK1.8源码：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1、初始化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LinkedList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() {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并未开辟任何类似于数组一样的存储空间，那么链表是如何存储元素的呢？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2、内部类Node</w:t>
      </w:r>
    </w:p>
    <w:p>
      <w:pP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1.LinkedList内部维护了两个属性first和last指向首尾节点</w:t>
      </w:r>
    </w:p>
    <w:p>
      <w:pPr>
        <w:rPr>
          <w:rFonts w:hint="default"/>
          <w:b/>
          <w:bCs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2.Node类型是一个双向链表，前后指针都有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transient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first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//指向链表的第一个结点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transient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last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//指向链表的最后一个结点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//LinkedList中有一个内部类Node类型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Node&lt;E&gt;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E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Node&lt;E&gt;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Node&lt;E&gt;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Node(Node&lt;E&gt;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element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element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644015"/>
            <wp:effectExtent l="0" t="0" r="7620" b="1333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4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3、其中一个添加元素的方法：add(E e)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add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ind w:firstLine="360" w:firstLineChars="20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//默认链接到链表末尾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linkLast(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ind w:firstLine="360" w:firstLineChars="200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linkLast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(E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//用l记录当前链表的最后一个结点对象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last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    //创建一个新结点对象，并且指定当前新结点的前一个结点为l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Node&lt;&gt;(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    //当前新结点就变成了链表的最后一个结点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last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ind w:firstLine="1080" w:firstLineChars="60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//如果当前链表是空的，那么新结点对象，同时也是链表的第一个结点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first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color w:val="7F0055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hint="eastAsia" w:ascii="Consolas" w:hAnsi="Consolas" w:eastAsia="宋体"/>
                <w:b w:val="0"/>
                <w:bCs/>
                <w:color w:val="7F0055"/>
                <w:sz w:val="18"/>
                <w:szCs w:val="18"/>
                <w:lang w:val="en-US" w:eastAsia="zh-CN"/>
              </w:rPr>
              <w:t>//如果当前链表不是空的，那么最后一个结点的next就指向当前新结点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   //元素个数增加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   //修改次数增加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modCount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++;</w:t>
            </w:r>
          </w:p>
          <w:p>
            <w:pPr>
              <w:ind w:firstLine="360" w:firstLineChars="200"/>
              <w:rPr>
                <w:rFonts w:hint="eastAsia" w:ascii="Consolas" w:hAnsi="Consolas" w:eastAsia="Consolas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r>
        <w:drawing>
          <wp:inline distT="0" distB="0" distL="114300" distR="114300">
            <wp:extent cx="4933315" cy="2914015"/>
            <wp:effectExtent l="0" t="0" r="635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4、其中一个删除方法：remove（Object obj）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remove(Object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//分o是否是null讨论，从头到尾找到要删除的元素o对应的Node结点对象，然后删除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first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    unlink(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first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o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.equals(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    unlink(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false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ind w:firstLine="360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E unlink(Node&lt;E&gt;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element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//用next记录被删除结点的后一个结点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//用prev记录被删除结点的前一个结点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  <w:t xml:space="preserve">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   //如果删除的是第一个结点，那么被删除的结点的后一个结点将成为第一个结点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first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    //否则被删除结点的前一个结点的next应该指向被删除结点的后一个结点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    //断开被删除结点与前一个结点的关系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    //如果删除的是最后一个结点，那么被删除结点的前一个结点将变成最后一个结点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last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    //否则被删除结点的后一个结点的prev应该指向被删除结点的额前一个结点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    //断开被删除结点与后一个结点的关系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  <w:t xml:space="preserve">       //彻底把被删除结点变成垃圾对象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item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//元素个数减少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--;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//修改次数增加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modCount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element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ind w:firstLine="360" w:firstLineChars="200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}</w:t>
            </w:r>
          </w:p>
        </w:tc>
      </w:tr>
    </w:tbl>
    <w:p>
      <w:r>
        <w:drawing>
          <wp:inline distT="0" distB="0" distL="114300" distR="114300">
            <wp:extent cx="5270500" cy="2063750"/>
            <wp:effectExtent l="0" t="0" r="6350" b="1270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5、指定位置插入元素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add(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element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ind w:firstLine="36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color w:val="548235" w:themeColor="accent6" w:themeShade="BF"/>
                <w:sz w:val="18"/>
                <w:szCs w:val="18"/>
                <w:highlight w:val="none"/>
                <w:lang w:val="en-US" w:eastAsia="zh-CN"/>
              </w:rPr>
              <w:t xml:space="preserve">   //检查索引位置的合理性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checkPositionIndex(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color w:val="548235" w:themeColor="accent6" w:themeShade="BF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宋体"/>
                <w:b/>
                <w:color w:val="548235" w:themeColor="accent6" w:themeShade="BF"/>
                <w:sz w:val="18"/>
                <w:szCs w:val="18"/>
                <w:highlight w:val="none"/>
                <w:lang w:val="en-US" w:eastAsia="zh-CN"/>
              </w:rPr>
              <w:t xml:space="preserve">           //如果位置是在最后，那么链接到链表的最后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linkLast(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element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 w:val="0"/>
                <w:bCs/>
                <w:color w:val="548235" w:themeColor="accent6" w:themeShade="BF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18"/>
                <w:szCs w:val="18"/>
                <w:highlight w:val="none"/>
                <w:lang w:val="en-US" w:eastAsia="zh-CN"/>
              </w:rPr>
              <w:t xml:space="preserve">      </w:t>
            </w:r>
            <w:r>
              <w:rPr>
                <w:rFonts w:hint="eastAsia" w:ascii="Consolas" w:hAnsi="Consolas" w:eastAsia="宋体"/>
                <w:b/>
                <w:color w:val="548235" w:themeColor="accent6" w:themeShade="BF"/>
                <w:sz w:val="18"/>
                <w:szCs w:val="18"/>
                <w:highlight w:val="none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宋体"/>
                <w:b w:val="0"/>
                <w:bCs/>
                <w:color w:val="548235" w:themeColor="accent6" w:themeShade="BF"/>
                <w:sz w:val="18"/>
                <w:szCs w:val="18"/>
                <w:highlight w:val="none"/>
                <w:lang w:val="en-US" w:eastAsia="zh-CN"/>
              </w:rPr>
              <w:t xml:space="preserve"> //否则在链表中间插入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 w:val="0"/>
                <w:bCs/>
                <w:color w:val="548235" w:themeColor="accent6" w:themeShade="BF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b w:val="0"/>
                <w:bCs/>
                <w:color w:val="548235" w:themeColor="accent6" w:themeShade="BF"/>
                <w:sz w:val="18"/>
                <w:szCs w:val="18"/>
                <w:highlight w:val="none"/>
                <w:lang w:val="en-US" w:eastAsia="zh-CN"/>
              </w:rPr>
              <w:t xml:space="preserve">            //</w:t>
            </w:r>
            <w:r>
              <w:rPr>
                <w:rFonts w:hint="eastAsia" w:ascii="Consolas" w:hAnsi="Consolas" w:eastAsia="Consolas"/>
                <w:color w:val="548235" w:themeColor="accent6" w:themeShade="BF"/>
                <w:sz w:val="18"/>
                <w:szCs w:val="18"/>
                <w:highlight w:val="none"/>
              </w:rPr>
              <w:t>node(index)</w:t>
            </w:r>
            <w:r>
              <w:rPr>
                <w:rFonts w:hint="eastAsia" w:ascii="Consolas" w:hAnsi="Consolas" w:eastAsia="宋体"/>
                <w:color w:val="548235" w:themeColor="accent6" w:themeShade="BF"/>
                <w:sz w:val="18"/>
                <w:szCs w:val="18"/>
                <w:highlight w:val="none"/>
                <w:lang w:eastAsia="zh-CN"/>
              </w:rPr>
              <w:t>表示找到</w:t>
            </w:r>
            <w:r>
              <w:rPr>
                <w:rFonts w:hint="eastAsia" w:ascii="Consolas" w:hAnsi="Consolas" w:eastAsia="宋体"/>
                <w:color w:val="548235" w:themeColor="accent6" w:themeShade="BF"/>
                <w:sz w:val="18"/>
                <w:szCs w:val="18"/>
                <w:highlight w:val="none"/>
                <w:lang w:val="en-US" w:eastAsia="zh-CN"/>
              </w:rPr>
              <w:t>index位置的Node对象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linkBefore(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element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, node(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));</w:t>
            </w:r>
          </w:p>
          <w:p>
            <w:pPr>
              <w:ind w:firstLine="640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linkBefore(E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succ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highlight w:val="none"/>
              </w:rPr>
              <w:t xml:space="preserve">// </w:t>
            </w:r>
            <w:r>
              <w:rPr>
                <w:rFonts w:hint="eastAsia" w:ascii="Consolas" w:hAnsi="Consolas" w:eastAsia="宋体"/>
                <w:color w:val="3F7F5F"/>
                <w:sz w:val="18"/>
                <w:szCs w:val="18"/>
                <w:highlight w:val="none"/>
                <w:lang w:val="en-US" w:eastAsia="zh-CN"/>
              </w:rPr>
              <w:t>pred记录被插入位置的前一个结点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succ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 //构建一个新结点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Node&lt;E&gt;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Node&lt;&gt;(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succ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>//把新结点插入到succ的前面</w:t>
            </w:r>
          </w:p>
          <w:p>
            <w:pPr>
              <w:spacing w:beforeLines="0" w:afterLines="0"/>
              <w:ind w:firstLine="720" w:firstLineChars="40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succ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prev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ind w:firstLine="720" w:firstLineChars="40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>//如果被插入点是链表的开头，那么新结点变成了链表头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first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 w:val="0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/>
                <w:b/>
                <w:color w:val="7F0055"/>
                <w:sz w:val="18"/>
                <w:szCs w:val="18"/>
                <w:highlight w:val="none"/>
                <w:lang w:val="en-US" w:eastAsia="zh-CN"/>
              </w:rPr>
              <w:t xml:space="preserve">          </w:t>
            </w:r>
            <w:r>
              <w:rPr>
                <w:rFonts w:hint="eastAsia" w:ascii="Consolas" w:hAnsi="Consolas" w:eastAsia="宋体"/>
                <w:b w:val="0"/>
                <w:bCs/>
                <w:color w:val="000000" w:themeColor="text1"/>
                <w:sz w:val="18"/>
                <w:szCs w:val="18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//否则pred的next就变成了新结点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pred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</w:rPr>
              <w:t>newNode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//元素个数增加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++;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    //修改次数增加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modCount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++;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}</w:t>
            </w:r>
          </w:p>
        </w:tc>
      </w:tr>
    </w:tbl>
    <w:p>
      <w:r>
        <w:drawing>
          <wp:inline distT="0" distB="0" distL="114300" distR="114300">
            <wp:extent cx="5272405" cy="2600325"/>
            <wp:effectExtent l="0" t="0" r="444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6、结论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LinkedList适用于频繁的插入、删除，效率较高；因为不涉及到移动元素，也不涉及到扩容。</w:t>
      </w:r>
      <w:r>
        <w:rPr>
          <w:rFonts w:hint="eastAsia" w:ascii="Consolas" w:hAnsi="Consolas" w:cs="Consolas"/>
          <w:lang w:val="en-US" w:eastAsia="zh-CN"/>
        </w:rPr>
        <w:t>查询效率低，按索引查询和按照元素查询都只能遍历查询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ArrayList适用于查询，如果需要按索引操作，那么建议使用动态数组。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11.6.5 HashMap的源码分析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存储到HashMap中的映射关系(key,value)，其中的key的hashCode值和equals方法非常重要。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1、hashCode值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hashCode值在HashMap中的作用为求索引index；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hash算法是一种可以从任何数据中提取出其“指纹”的数据摘要算法，它将任意大小的数据映射到一个固定大小的序列上，这个序列被称为hash code、数据摘要或者指纹。比较出名的hash算法有MD5、SHA。hash是具有唯一性且不可逆的，唯一性是指相同的“对象”产生的hash code永远是一样的。</w:t>
      </w:r>
    </w:p>
    <w:p>
      <w:pPr>
        <w:ind w:firstLine="420" w:firstLineChars="0"/>
      </w:pPr>
      <w:r>
        <w:drawing>
          <wp:inline distT="0" distB="0" distL="114300" distR="114300">
            <wp:extent cx="4466590" cy="1285875"/>
            <wp:effectExtent l="0" t="0" r="10160" b="952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2、HashMap中的散列函数hash()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JDK1.7和JDK1.8关于hash()的实现代码不一样，但是不管怎么样都是为了提高hash code值与 (table.length-1)的按位与完的结果，尽量的均匀分布。</w:t>
      </w:r>
    </w:p>
    <w:tbl>
      <w:tblPr>
        <w:tblStyle w:val="10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7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</w:tblPrEx>
        <w:tc>
          <w:tcPr>
            <w:tcW w:w="1141" w:type="dxa"/>
            <w:shd w:val="clear" w:color="auto" w:fill="auto"/>
          </w:tcPr>
          <w:p>
            <w:pP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JDK1.7</w:t>
            </w:r>
          </w:p>
        </w:tc>
        <w:tc>
          <w:tcPr>
            <w:tcW w:w="7384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hash(Object 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</w:rPr>
              <w:t>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</w:rPr>
              <w:t>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0000C0"/>
                <w:sz w:val="18"/>
                <w:szCs w:val="18"/>
              </w:rPr>
              <w:t>hashSeed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(0 != 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</w:rPr>
              <w:t>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</w:rPr>
              <w:t>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18"/>
                <w:szCs w:val="18"/>
              </w:rPr>
              <w:t>instanceof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String)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sun.misc.Hashing.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</w:rPr>
              <w:t>stringHash32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((String) 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</w:rPr>
              <w:t>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 w:cs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</w:rPr>
              <w:t>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^= 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</w:rPr>
              <w:t>k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>.hashCode();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</w:rPr>
              <w:t>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^= (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</w:rPr>
              <w:t>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&gt;&gt;&gt; 20) ^ (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</w:rPr>
              <w:t>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&gt;&gt;&gt; 12);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 w:cs="Consolas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</w:rPr>
              <w:t>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^ (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</w:rPr>
              <w:t>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&gt;&gt;&gt; 7) ^ (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</w:rPr>
              <w:t>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&gt;&gt;&gt; 4);</w:t>
            </w:r>
          </w:p>
          <w:p>
            <w:pP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shd w:val="clear" w:color="auto" w:fill="auto"/>
          </w:tcPr>
          <w:p>
            <w:pPr>
              <w:rPr>
                <w:rFonts w:hint="default" w:ascii="Consolas" w:hAnsi="Consolas" w:eastAsia="宋体" w:cs="Consolas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highlight w:val="none"/>
                <w:lang w:val="en-US" w:eastAsia="zh-CN"/>
              </w:rPr>
              <w:t>JDK1.8</w:t>
            </w:r>
          </w:p>
        </w:tc>
        <w:tc>
          <w:tcPr>
            <w:tcW w:w="7384" w:type="dxa"/>
            <w:shd w:val="clear" w:color="auto" w:fill="auto"/>
          </w:tcPr>
          <w:p>
            <w:pPr>
              <w:spacing w:beforeLines="0" w:afterLines="0"/>
              <w:jc w:val="left"/>
              <w:rPr>
                <w:rFonts w:hint="default" w:ascii="Consolas" w:hAnsi="Consolas" w:eastAsia="Consolas" w:cs="Consolas"/>
                <w:sz w:val="18"/>
                <w:szCs w:val="18"/>
                <w:highlight w:val="no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none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none"/>
              </w:rPr>
              <w:t xml:space="preserve"> hash(Object 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  <w:highlight w:val="none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none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 w:cs="Consolas"/>
                <w:sz w:val="18"/>
                <w:szCs w:val="18"/>
                <w:highlight w:val="no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  <w:highlight w:val="none"/>
              </w:rPr>
              <w:t>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Consolas" w:hAnsi="Consolas" w:eastAsia="Consolas" w:cs="Consolas"/>
                <w:sz w:val="18"/>
                <w:szCs w:val="18"/>
                <w:highlight w:val="no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18"/>
                <w:szCs w:val="18"/>
                <w:highlight w:val="none"/>
              </w:rPr>
              <w:t>return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none"/>
              </w:rPr>
              <w:t xml:space="preserve"> (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  <w:highlight w:val="none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none"/>
              </w:rPr>
              <w:t xml:space="preserve"> == 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18"/>
                <w:szCs w:val="18"/>
                <w:highlight w:val="none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none"/>
              </w:rPr>
              <w:t>) ? 0 : (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  <w:highlight w:val="none"/>
              </w:rPr>
              <w:t>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none"/>
              </w:rPr>
              <w:t xml:space="preserve"> = 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  <w:highlight w:val="none"/>
              </w:rPr>
              <w:t>key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none"/>
              </w:rPr>
              <w:t>.hashCode()) ^ (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  <w:highlight w:val="none"/>
              </w:rPr>
              <w:t>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none"/>
              </w:rPr>
              <w:t xml:space="preserve"> &gt;&gt;&gt; 16);</w:t>
            </w:r>
          </w:p>
          <w:p>
            <w:pP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none"/>
              </w:rPr>
              <w:t xml:space="preserve">    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这里用JDK1.8的示例分析一下：</w:t>
      </w:r>
    </w:p>
    <w:p>
      <w:r>
        <w:drawing>
          <wp:inline distT="0" distB="0" distL="114300" distR="114300">
            <wp:extent cx="5269230" cy="2199005"/>
            <wp:effectExtent l="0" t="0" r="7620" b="10795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8"/>
        </w:numPr>
        <w:ind w:left="420" w:leftChars="0" w:hanging="420" w:firstLineChars="0"/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JDK1.8的hash值的算法</w:t>
      </w:r>
      <w:r>
        <w:rPr>
          <w:rFonts w:hint="eastAsia"/>
          <w:lang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为什么要保留高</w:t>
      </w: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16位呢？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首先index的求解方式 index = hash &amp; (n-1),而一个</w:t>
      </w:r>
      <w:r>
        <w:rPr>
          <w:rFonts w:hint="default" w:ascii="Consolas" w:hAnsi="Consolas" w:cs="Consolas"/>
          <w:lang w:val="en-US" w:eastAsia="zh-CN"/>
        </w:rPr>
        <w:t>HashMap的table数组在不断扩容之前一般不会特别大，那么table.length-1的大部分高位都是0</w:t>
      </w:r>
      <w:r>
        <w:rPr>
          <w:rFonts w:hint="eastAsia" w:ascii="Consolas" w:hAnsi="Consolas" w:cs="Consolas"/>
          <w:lang w:val="en-US" w:eastAsia="zh-CN"/>
        </w:rPr>
        <w:t>。此时如果</w:t>
      </w:r>
      <w:r>
        <w:rPr>
          <w:rFonts w:hint="default" w:ascii="Consolas" w:hAnsi="Consolas" w:cs="Consolas"/>
          <w:lang w:val="en-US" w:eastAsia="zh-CN"/>
        </w:rPr>
        <w:t>直接用hashCode和table.length-1进行&amp;运算的话，就会导致hashCode总是只有最低的几位是参与index的计算的，那么就算你的hashCode()实现的再好也难以避免发生index碰撞，这时保留高16位的意义就体现出来了。</w:t>
      </w:r>
      <w:r>
        <w:rPr>
          <w:rFonts w:hint="default" w:ascii="Consolas" w:hAnsi="Consolas" w:cs="Consolas"/>
          <w:lang w:val="en-US" w:eastAsia="zh-CN"/>
        </w:rPr>
        <w:tab/>
      </w:r>
      <w:r>
        <w:rPr>
          <w:rFonts w:hint="default" w:ascii="Consolas" w:hAnsi="Consolas" w:cs="Consolas"/>
          <w:lang w:val="en-US" w:eastAsia="zh-CN"/>
        </w:rPr>
        <w:t>Hash=h^(h&gt;&gt;&gt;16) 对hashcode的低位添加了随机性并且混合了高位的部分特征，显著减少了碰撞冲突的发生。</w:t>
      </w:r>
    </w:p>
    <w:p/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3、HashMap存储结构</w:t>
      </w:r>
    </w:p>
    <w:p>
      <w:pPr>
        <w:ind w:firstLine="420" w:firstLineChars="0"/>
        <w:rPr>
          <w:rFonts w:hint="default" w:ascii="Consolas" w:hAnsi="Consolas" w:cs="Consolas"/>
          <w:b w:val="0"/>
          <w:bCs w:val="0"/>
          <w:lang w:val="en-US" w:eastAsia="zh-CN"/>
        </w:rPr>
      </w:pPr>
      <w:r>
        <w:rPr>
          <w:rFonts w:hint="default" w:ascii="Consolas" w:hAnsi="Consolas" w:cs="Consolas"/>
          <w:b w:val="0"/>
          <w:bCs w:val="0"/>
          <w:lang w:val="en-US" w:eastAsia="zh-CN"/>
        </w:rPr>
        <w:t>HashMap和Hashtable是散列表，其中维护了一个长度为</w:t>
      </w:r>
      <w:r>
        <w:rPr>
          <w:rFonts w:hint="default" w:ascii="Consolas" w:hAnsi="Consolas" w:cs="Consolas"/>
          <w:b w:val="0"/>
          <w:bCs w:val="0"/>
          <w:color w:val="C00000"/>
          <w:lang w:val="en-US" w:eastAsia="zh-CN"/>
        </w:rPr>
        <w:t>2的幂次方</w:t>
      </w:r>
      <w:r>
        <w:rPr>
          <w:rFonts w:hint="default" w:ascii="Consolas" w:hAnsi="Consolas" w:cs="Consolas"/>
          <w:b w:val="0"/>
          <w:bCs w:val="0"/>
          <w:lang w:val="en-US" w:eastAsia="zh-CN"/>
        </w:rPr>
        <w:t>的Entry类型的</w:t>
      </w:r>
      <w:r>
        <w:rPr>
          <w:rFonts w:hint="default" w:ascii="Consolas" w:hAnsi="Consolas" w:cs="Consolas"/>
          <w:b/>
          <w:bCs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数组table</w:t>
      </w:r>
      <w:r>
        <w:rPr>
          <w:rFonts w:hint="default" w:ascii="Consolas" w:hAnsi="Consolas" w:cs="Consolas"/>
          <w:b w:val="0"/>
          <w:bCs w:val="0"/>
          <w:lang w:val="en-US" w:eastAsia="zh-CN"/>
        </w:rPr>
        <w:t>，数组的每一个元素被称为一个桶(bucket)，你添加的映射关系(key,value)最终都被封装为一个Map.Entry类型的对象，放到了某个table[index]桶中。使用数组的目的是查询和添加的效率高，可以根据索引直接定位到某个table[index]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（1）数组元素类型：Map.Entry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7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</w:tcPr>
          <w:p>
            <w:p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JDK1.7</w:t>
            </w:r>
          </w:p>
        </w:tc>
        <w:tc>
          <w:tcPr>
            <w:tcW w:w="7171" w:type="dxa"/>
            <w:shd w:val="clear" w:color="auto" w:fill="auto"/>
          </w:tcPr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transient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Entry&lt;K,V&gt;[]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(Entry&lt;K,V&gt;[])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EMPTY_TABLE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Entry&lt;K,V&gt;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Map.Entry&lt;K,V&gt;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K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V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Entry&lt;K,V&gt;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//...省略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auto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JDK1.8</w:t>
            </w:r>
          </w:p>
        </w:tc>
        <w:tc>
          <w:tcPr>
            <w:tcW w:w="7171" w:type="dxa"/>
            <w:shd w:val="clear" w:color="auto" w:fill="auto"/>
          </w:tcPr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transient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Node&lt;K,V&gt;[]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white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Node&lt;K,V&gt;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white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  <w:t xml:space="preserve"> Map.Entry&lt;K,V&gt;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K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V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Node&lt;K,V&gt;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 xml:space="preserve">   //...省略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Entry是一个单向链表节点。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（2）初始容量：16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DEFAULT_INITIAL_CAPACITY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1 &lt;&lt; 4;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（3）扩容为原来的2倍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71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JDK1.7</w:t>
            </w:r>
          </w:p>
        </w:tc>
        <w:tc>
          <w:tcPr>
            <w:tcW w:w="7156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addEntry(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V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bucketIndex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((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size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threshold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&amp;&amp;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!=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bucketIndex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]))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 resize(2 * 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table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.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length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? hash(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: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bucketIndex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indexFor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createEntry(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bucketIndex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JDK1.8</w:t>
            </w:r>
          </w:p>
        </w:tc>
        <w:tc>
          <w:tcPr>
            <w:tcW w:w="7156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Node&lt;K,V&gt;[] resize()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Node&lt;K,V&gt;[]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oldCap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? 0 :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oldThr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threshold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newCap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newThr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oldCap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 0)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oldCap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MAXIMUM_CAPACITY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threshold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Integer.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MAX_VALUE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((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newCap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oldCap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&lt;&lt; 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&lt;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MAXIMUM_CAPACITY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&amp;&amp;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oldCap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&gt;=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</w:rPr>
              <w:t>DEFAULT_INITIAL_CAPACITY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newThr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oldThr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&lt;&lt; 1;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double threshold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//......此处省略其他代码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（4）那么HashMap是如何决定某个映射关系存在哪个桶的呢？</w:t>
      </w:r>
    </w:p>
    <w:p>
      <w:pPr>
        <w:ind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首先要求出hashCode，然后利用hashCode根据一定的算法，确定数据放在table数组的index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因为hash code是一个整数，而数组的长度也是一个整数，有两种思路：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/>
                <w:bCs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①hash code % table.length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会得到一个[0,table.length-1]范围的值，正好是下标范围，但是用%运算，不能保证均匀存放，可能会导致某些table[index]桶中的元素太多，而另一些太少，因此不合适。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/>
                <w:bCs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eastAsia"/>
                <w:b/>
                <w:bCs/>
                <w:lang w:val="en-US" w:eastAsia="zh-CN"/>
                <w14:textFill>
                  <w14:gradFill>
                    <w14:gsLst>
                      <w14:gs w14:pos="0">
                        <w14:srgbClr w14:val="007BD3"/>
                      </w14:gs>
                      <w14:gs w14:pos="100000">
                        <w14:srgbClr w14:val="034373"/>
                      </w14:gs>
                    </w14:gsLst>
                    <w14:lin w14:scaled="0"/>
                  </w14:gradFill>
                </w14:textFill>
              </w:rPr>
              <w:t>②hash code &amp; (table.length-1)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因为table.length是2的幂次方，因此table.length-1是一个二进制低位全是1的数，所以&amp;操作完，也会得到一个[0,table.length-1]范围的值。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38115" cy="647700"/>
            <wp:effectExtent l="0" t="0" r="635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6"/>
        <w:gridCol w:w="7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JDK1.7</w:t>
            </w:r>
          </w:p>
        </w:tc>
        <w:tc>
          <w:tcPr>
            <w:tcW w:w="7546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indexFor(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assert Integer.bitCount(length) == 1 : "length must be a non-zero power of 2";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h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&amp; (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length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-1)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JDK1.8</w:t>
            </w:r>
          </w:p>
        </w:tc>
        <w:tc>
          <w:tcPr>
            <w:tcW w:w="7546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V putVal(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V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onlyIfAbsent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boolean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evict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Node&lt;K,V&gt;[]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Node&lt;K,V&gt;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;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||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== 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resize()).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((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tab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[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i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n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- 1) &amp; 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hash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]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==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tab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] = newNode(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 xml:space="preserve">        //....省略大量代码</w:t>
            </w:r>
          </w:p>
          <w:p>
            <w:pPr>
              <w:numPr>
                <w:ilvl w:val="0"/>
                <w:numId w:val="0"/>
              </w:numPr>
              <w:ind w:firstLine="540" w:firstLineChars="300"/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lang w:val="en-US" w:eastAsia="zh-CN"/>
              </w:rPr>
              <w:t>}</w:t>
            </w:r>
          </w:p>
        </w:tc>
      </w:tr>
    </w:tbl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4、hash冲突的解决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从设计hashCode()到上面HashMap的hash()函数，都尽量减少冲突，但是仍然存在两个不同的对象返回的hashCode值相同，或者hashCode值就算不同，通过hash()函数计算后，得到的index也会存在大量的相同，因此key分布完全均匀的情况是不存在的。那么发生碰撞冲突时怎么办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JDK1.8之前使用：数组+链表的结构 解决hash冲突的问题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JDK1.8之后使用：数组+链表/红黑树的结构 解决hash冲突的问题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019935"/>
            <wp:effectExtent l="0" t="0" r="8255" b="1841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910840"/>
            <wp:effectExtent l="0" t="0" r="4445" b="3810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1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5、JDK1.7的put存储过程</w:t>
      </w:r>
    </w:p>
    <w:p>
      <w:pPr>
        <w:rPr>
          <w:rFonts w:hint="eastAsia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（1）几个常量和变量值的作用：</w:t>
      </w:r>
    </w:p>
    <w:p>
      <w:pPr>
        <w:rPr>
          <w:rFonts w:hint="eastAsia"/>
          <w:sz w:val="21"/>
          <w:szCs w:val="21"/>
          <w:highlight w:val="none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</w:t>
      </w:r>
      <w:r>
        <w:rPr>
          <w:rFonts w:hint="eastAsia"/>
          <w:sz w:val="21"/>
          <w:szCs w:val="21"/>
          <w:highlight w:val="none"/>
          <w:vertAlign w:val="baseline"/>
          <w:lang w:val="en-US" w:eastAsia="zh-CN"/>
        </w:rPr>
        <w:t>默认负载因子</w:t>
      </w:r>
    </w:p>
    <w:p>
      <w:pPr>
        <w:rPr>
          <w:rFonts w:hint="eastAsia"/>
          <w:sz w:val="21"/>
          <w:szCs w:val="21"/>
          <w:highlight w:val="none"/>
          <w:vertAlign w:val="baselin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float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none"/>
        </w:rPr>
        <w:t>DEFAULT_LOAD_FACTOR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= 0.75f;</w:t>
      </w:r>
    </w:p>
    <w:p>
      <w:pPr>
        <w:rPr>
          <w:rFonts w:hint="eastAsia"/>
          <w:sz w:val="21"/>
          <w:szCs w:val="21"/>
          <w:highlight w:val="none"/>
          <w:vertAlign w:val="baseline"/>
          <w:lang w:val="en-US" w:eastAsia="zh-CN"/>
        </w:rPr>
      </w:pPr>
      <w:r>
        <w:rPr>
          <w:rFonts w:hint="eastAsia"/>
          <w:sz w:val="21"/>
          <w:szCs w:val="21"/>
          <w:highlight w:val="none"/>
          <w:vertAlign w:val="baseline"/>
          <w:lang w:val="en-US" w:eastAsia="zh-CN"/>
        </w:rPr>
        <w:t>②</w:t>
      </w:r>
      <w:r>
        <w:rPr>
          <w:rFonts w:hint="eastAsia"/>
          <w:sz w:val="21"/>
          <w:szCs w:val="21"/>
          <w:vertAlign w:val="baseline"/>
          <w:lang w:val="en-US" w:eastAsia="zh-CN"/>
        </w:rPr>
        <w:t>负载因子</w:t>
      </w:r>
    </w:p>
    <w:p>
      <w:pPr>
        <w:rPr>
          <w:rFonts w:hint="eastAsia"/>
          <w:sz w:val="21"/>
          <w:szCs w:val="21"/>
          <w:highlight w:val="none"/>
          <w:vertAlign w:val="baselin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float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  <w:highlight w:val="white"/>
        </w:rPr>
        <w:t>loadFactor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;</w:t>
      </w:r>
    </w:p>
    <w:p>
      <w:p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highlight w:val="none"/>
          <w:vertAlign w:val="baseline"/>
          <w:lang w:val="en-US" w:eastAsia="zh-CN"/>
        </w:rPr>
        <w:t>③</w:t>
      </w:r>
      <w:r>
        <w:rPr>
          <w:rFonts w:hint="eastAsia"/>
          <w:sz w:val="21"/>
          <w:szCs w:val="21"/>
          <w:vertAlign w:val="baseline"/>
          <w:lang w:val="en-US" w:eastAsia="zh-CN"/>
        </w:rPr>
        <w:t>阈值</w:t>
      </w:r>
    </w:p>
    <w:p>
      <w:p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  <w:highlight w:val="white"/>
        </w:rPr>
        <w:t>threshold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;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shd w:val="clear"/>
              </w:rPr>
              <w:t>threshold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shd w:val="clear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  <w:shd w:val="clear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shd w:val="clear"/>
              </w:rPr>
              <w:t>) Math.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  <w:highlight w:val="none"/>
                <w:shd w:val="clear"/>
              </w:rPr>
              <w:t>min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shd w:val="clear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highlight w:val="none"/>
                <w:shd w:val="clear"/>
              </w:rPr>
              <w:t>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shd w:val="clear"/>
              </w:rPr>
              <w:t xml:space="preserve"> *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  <w:shd w:val="clear"/>
              </w:rPr>
              <w:t>loadFactor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shd w:val="clear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  <w:shd w:val="clear"/>
              </w:rPr>
              <w:t>MAXIMUM_CAPACITY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  <w:shd w:val="clear"/>
              </w:rPr>
              <w:t xml:space="preserve"> + 1);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addEntry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K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V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bucketIndex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bCs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  <w:highlight w:val="yellow"/>
              </w:rPr>
              <w:t>if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((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size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&gt;= 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threshold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) &amp;&amp; (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  <w:highlight w:val="yellow"/>
              </w:rPr>
              <w:t>null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!= 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table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[</w:t>
            </w:r>
            <w:r>
              <w:rPr>
                <w:rFonts w:hint="eastAsia" w:ascii="Consolas" w:hAnsi="Consolas" w:eastAsia="Consolas"/>
                <w:b/>
                <w:bCs/>
                <w:color w:val="6A3E3E"/>
                <w:sz w:val="18"/>
                <w:szCs w:val="18"/>
                <w:highlight w:val="yellow"/>
              </w:rPr>
              <w:t>bucketIndex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])) {</w:t>
            </w:r>
            <w:r>
              <w:rPr>
                <w:rFonts w:hint="eastAsia" w:ascii="Consolas" w:hAnsi="Consolas" w:eastAsia="宋体"/>
                <w:b/>
                <w:bCs/>
                <w:color w:val="000000"/>
                <w:sz w:val="18"/>
                <w:szCs w:val="18"/>
                <w:highlight w:val="yellow"/>
                <w:lang w:val="en-US" w:eastAsia="zh-CN"/>
              </w:rPr>
              <w:t xml:space="preserve">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bCs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           resize(2 * 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table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.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length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);</w:t>
            </w:r>
            <w:r>
              <w:rPr>
                <w:rFonts w:hint="eastAsia" w:ascii="Consolas" w:hAnsi="Consolas" w:eastAsia="宋体"/>
                <w:b/>
                <w:bCs/>
                <w:color w:val="000000"/>
                <w:sz w:val="18"/>
                <w:szCs w:val="18"/>
                <w:highlight w:val="yellow"/>
                <w:lang w:val="en-US" w:eastAsia="zh-CN"/>
              </w:rPr>
              <w:t xml:space="preserve">  //扩容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!=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? hash(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: 0;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bucketIndex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indexFor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createEntry(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hash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bucketIndex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}</w:t>
            </w:r>
          </w:p>
        </w:tc>
      </w:tr>
    </w:tbl>
    <w:p>
      <w:pPr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（2）存储过程</w:t>
      </w:r>
    </w:p>
    <w:p>
      <w:pPr>
        <w:numPr>
          <w:ilvl w:val="0"/>
          <w:numId w:val="29"/>
        </w:numPr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先判断table是否为空数组，如果是，先初始化数组，长度为16；</w:t>
      </w:r>
    </w:p>
    <w:p>
      <w:pPr>
        <w:numPr>
          <w:ilvl w:val="0"/>
          <w:numId w:val="29"/>
        </w:numPr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判断key是null，index=0；如果key不是null，那么先计算hash(key)，在通过处理过的hash值&amp;(table.length-1)计算index，决定是在table[index]，index在[0,table.length-1]范围内；</w:t>
      </w:r>
    </w:p>
    <w:p>
      <w:pPr>
        <w:numPr>
          <w:ilvl w:val="0"/>
          <w:numId w:val="29"/>
        </w:numPr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判断table[index]桶下是否存在某个Entry的key与新的key的“相同”（hash值相同并且(满足key的地址相同或key的equals返回true)），如果是，用新的value替换原来的value；</w:t>
      </w:r>
    </w:p>
    <w:p>
      <w:pPr>
        <w:numPr>
          <w:ilvl w:val="0"/>
          <w:numId w:val="29"/>
        </w:numPr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如果不存在，判断是否满足size达到阈值(threshold)并且table[index]不是null，如果是，先扩容；扩容会导致原来table中的所有元素都会重新计算位置，并调整存储位置；</w:t>
      </w:r>
    </w:p>
    <w:p>
      <w:pPr>
        <w:numPr>
          <w:ilvl w:val="0"/>
          <w:numId w:val="29"/>
        </w:numPr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添加一个新的Entry对象至table[index]（注意，这个index也是重新计算过的）中，并且把当前table[index]下的所有元素都连接到新的Entry的next下。</w:t>
      </w:r>
    </w:p>
    <w:p>
      <w:pPr>
        <w:numPr>
          <w:ilvl w:val="0"/>
          <w:numId w:val="29"/>
        </w:numPr>
        <w:ind w:left="425" w:leftChars="0" w:hanging="425" w:firstLineChars="0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size++，元素个数增加</w:t>
      </w:r>
    </w:p>
    <w:p>
      <w:pPr>
        <w:rPr>
          <w:rFonts w:hint="eastAsia"/>
          <w:sz w:val="21"/>
          <w:szCs w:val="21"/>
          <w:vertAlign w:val="baseline"/>
          <w:lang w:val="en-US" w:eastAsia="zh-CN"/>
        </w:rPr>
      </w:pPr>
      <w:r>
        <w:drawing>
          <wp:inline distT="0" distB="0" distL="114300" distR="114300">
            <wp:extent cx="4942840" cy="5476240"/>
            <wp:effectExtent l="0" t="0" r="10160" b="10160"/>
            <wp:docPr id="3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547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6、JDK1.8的put存储过程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（1）几个常量和变量值的作用：</w:t>
      </w:r>
    </w:p>
    <w:p>
      <w:pPr>
        <w:rPr>
          <w:rFonts w:hint="eastAsia"/>
          <w:sz w:val="21"/>
          <w:szCs w:val="21"/>
          <w:highlight w:val="none"/>
          <w:vertAlign w:val="baseline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①</w:t>
      </w:r>
      <w:r>
        <w:rPr>
          <w:rFonts w:hint="eastAsia"/>
          <w:sz w:val="21"/>
          <w:szCs w:val="21"/>
          <w:highlight w:val="none"/>
          <w:vertAlign w:val="baseline"/>
          <w:lang w:val="en-US" w:eastAsia="zh-CN"/>
        </w:rPr>
        <w:t>默认负载因子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float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none"/>
        </w:rPr>
        <w:t>DEFAULT_LOAD_FACTOR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= 0.75f;</w:t>
      </w:r>
    </w:p>
    <w:p>
      <w:pPr>
        <w:rPr>
          <w:rFonts w:hint="eastAsia"/>
          <w:sz w:val="21"/>
          <w:szCs w:val="21"/>
          <w:highlight w:val="none"/>
          <w:vertAlign w:val="baseline"/>
          <w:lang w:val="en-US" w:eastAsia="zh-CN"/>
        </w:rPr>
      </w:pPr>
      <w:r>
        <w:rPr>
          <w:rFonts w:hint="eastAsia"/>
          <w:sz w:val="21"/>
          <w:szCs w:val="21"/>
          <w:highlight w:val="none"/>
          <w:vertAlign w:val="baseline"/>
          <w:lang w:val="en-US" w:eastAsia="zh-CN"/>
        </w:rPr>
        <w:t>②</w:t>
      </w:r>
      <w:r>
        <w:rPr>
          <w:rFonts w:hint="eastAsia"/>
          <w:sz w:val="21"/>
          <w:szCs w:val="21"/>
          <w:vertAlign w:val="baseline"/>
          <w:lang w:val="en-US" w:eastAsia="zh-CN"/>
        </w:rPr>
        <w:t>负载因子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float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  <w:highlight w:val="white"/>
        </w:rPr>
        <w:t>loadFactor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/>
          <w:sz w:val="21"/>
          <w:szCs w:val="21"/>
          <w:highlight w:val="none"/>
          <w:vertAlign w:val="baseline"/>
          <w:lang w:val="en-US" w:eastAsia="zh-CN"/>
        </w:rPr>
        <w:t>③</w:t>
      </w:r>
      <w:r>
        <w:rPr>
          <w:rFonts w:hint="eastAsia"/>
          <w:sz w:val="21"/>
          <w:szCs w:val="21"/>
          <w:vertAlign w:val="baseline"/>
          <w:lang w:val="en-US" w:eastAsia="zh-CN"/>
        </w:rPr>
        <w:t>阈值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  <w:highlight w:val="white"/>
        </w:rPr>
        <w:t>threshold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;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  <w:t>当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size达到threshold阈值时，会扩容；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/>
          <w:sz w:val="21"/>
          <w:szCs w:val="21"/>
          <w:lang w:val="en-US" w:eastAsia="zh-CN"/>
        </w:rPr>
        <w:t>④树化阈值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white"/>
        </w:rPr>
        <w:t>TREEIFY_THRESHOLD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= 8;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  <w:t>该阈值的作用是判断是否需要树化，树化的目的是为了提高查询效率；当某个链表的结点个数达到这个值时，可能会导致树化。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none"/>
        </w:rPr>
      </w:pPr>
      <w:r>
        <w:rPr>
          <w:rFonts w:hint="eastAsia"/>
          <w:sz w:val="21"/>
          <w:szCs w:val="21"/>
          <w:lang w:val="en-US" w:eastAsia="zh-CN"/>
        </w:rPr>
        <w:t>⑤树化最小容量值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none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none"/>
        </w:rPr>
        <w:t>MIN_TREEIFY_CAPACITY</w:t>
      </w:r>
      <w:r>
        <w:rPr>
          <w:rFonts w:hint="eastAsia" w:ascii="Consolas" w:hAnsi="Consolas" w:eastAsia="Consolas"/>
          <w:color w:val="000000"/>
          <w:sz w:val="21"/>
          <w:szCs w:val="21"/>
          <w:highlight w:val="none"/>
        </w:rPr>
        <w:t xml:space="preserve"> = 64;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  <w:t>当某个链表的结点个数达到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8时，还要检查table的长度是否达到64，如果没有达到，先扩容解决冲突问题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/>
          <w:sz w:val="21"/>
          <w:szCs w:val="21"/>
          <w:lang w:val="en-US" w:eastAsia="zh-CN"/>
        </w:rPr>
        <w:t>⑥反树化阈值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static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final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white"/>
        </w:rPr>
        <w:t>UNTREEIFY_THRESHOLD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= 6;</w:t>
      </w:r>
    </w:p>
    <w:p>
      <w:pPr>
        <w:ind w:firstLine="420" w:firstLineChars="0"/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eastAsia="zh-CN"/>
        </w:rPr>
        <w:t>当删除了结点时，如果某棵红黑树的结点个数已经低于该值时，会把树重新变成链表，目的是减少复杂度。</w:t>
      </w: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（2）存储过程</w:t>
      </w:r>
    </w:p>
    <w:p>
      <w:pPr>
        <w:numPr>
          <w:ilvl w:val="0"/>
          <w:numId w:val="3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先计算key的hash值，如果key是null，hash值就是0，如果为null，使用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18"/>
          <w:szCs w:val="18"/>
          <w:highlight w:val="white"/>
        </w:rPr>
        <w:t>h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  <w:highlight w:val="white"/>
        </w:rPr>
        <w:t>key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>.hashCode()) ^ (</w:t>
      </w:r>
      <w:r>
        <w:rPr>
          <w:rFonts w:hint="eastAsia" w:ascii="Consolas" w:hAnsi="Consolas" w:eastAsia="Consolas"/>
          <w:color w:val="6A3E3E"/>
          <w:sz w:val="18"/>
          <w:szCs w:val="18"/>
          <w:highlight w:val="white"/>
        </w:rPr>
        <w:t>h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 xml:space="preserve"> &gt;&gt;&gt; 16)</w:t>
      </w:r>
      <w:r>
        <w:rPr>
          <w:rFonts w:hint="eastAsia"/>
          <w:lang w:val="en-US" w:eastAsia="zh-CN"/>
        </w:rPr>
        <w:t>得到hash值；</w:t>
      </w:r>
    </w:p>
    <w:p>
      <w:pPr>
        <w:numPr>
          <w:ilvl w:val="0"/>
          <w:numId w:val="3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如果table是空的，先初始化table数组；</w:t>
      </w:r>
    </w:p>
    <w:p>
      <w:pPr>
        <w:numPr>
          <w:ilvl w:val="0"/>
          <w:numId w:val="3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通过hash值计算存储的索引位置index = hash &amp; (table.length-1)</w:t>
      </w:r>
    </w:p>
    <w:p>
      <w:pPr>
        <w:numPr>
          <w:ilvl w:val="0"/>
          <w:numId w:val="3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如果table[index]==null，那么直接创建一个Node结点存储到table[index]中即可</w:t>
      </w:r>
    </w:p>
    <w:p>
      <w:pPr>
        <w:numPr>
          <w:ilvl w:val="0"/>
          <w:numId w:val="3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如果table[index]!=null，并且table[index]是一个TreeNode结点，说明table[index]下是一棵红黑树，如果该树的某个结点的key与新的key“相同”</w:t>
      </w:r>
      <w:r>
        <w:rPr>
          <w:rFonts w:hint="eastAsia"/>
          <w:sz w:val="21"/>
          <w:szCs w:val="21"/>
          <w:vertAlign w:val="baseline"/>
          <w:lang w:val="en-US" w:eastAsia="zh-CN"/>
        </w:rPr>
        <w:t>（hash值相同并且(满足key的地址相同或key的equals返回true)）</w:t>
      </w:r>
      <w:r>
        <w:rPr>
          <w:rFonts w:hint="eastAsia"/>
          <w:lang w:val="en-US" w:eastAsia="zh-CN"/>
        </w:rPr>
        <w:t>，那么用新的value替换原来的value，否则将(key,value)封装为一个TreeNode结点，连接到红黑树中。</w:t>
      </w:r>
    </w:p>
    <w:p>
      <w:pPr>
        <w:numPr>
          <w:ilvl w:val="0"/>
          <w:numId w:val="3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如果table[index]不是一个TreeNode结点，说明table[index]下是一个链表，如果该链表中的某个结点的key与新的key“相同”，那么用新的value替换原来的value，否则需要判断table[index]下结点个数，如果没有达到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white"/>
        </w:rPr>
        <w:t>TREEIFY_THRESHOLD</w:t>
      </w:r>
      <w:r>
        <w:rPr>
          <w:rFonts w:hint="eastAsia" w:ascii="Consolas" w:hAnsi="Consolas" w:eastAsia="宋体"/>
          <w:b/>
          <w:i/>
          <w:color w:val="0000C0"/>
          <w:sz w:val="21"/>
          <w:szCs w:val="21"/>
          <w:highlight w:val="white"/>
          <w:lang w:val="en-US" w:eastAsia="zh-CN"/>
        </w:rPr>
        <w:t>(8)</w:t>
      </w:r>
      <w:r>
        <w:rPr>
          <w:rFonts w:hint="eastAsia"/>
          <w:lang w:val="en-US" w:eastAsia="zh-CN"/>
        </w:rPr>
        <w:t>个，那么(key,value)将会封装为一个Node结点直接链接到链表尾部。</w:t>
      </w:r>
    </w:p>
    <w:p>
      <w:pPr>
        <w:numPr>
          <w:ilvl w:val="0"/>
          <w:numId w:val="3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如果table[index]下结点个数已经达到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white"/>
        </w:rPr>
        <w:t>TREEIFY_THRESHOLD</w:t>
      </w:r>
      <w:r>
        <w:rPr>
          <w:rFonts w:hint="eastAsia" w:ascii="Consolas" w:hAnsi="Consolas" w:eastAsia="宋体"/>
          <w:b/>
          <w:i/>
          <w:color w:val="0000C0"/>
          <w:sz w:val="21"/>
          <w:szCs w:val="21"/>
          <w:highlight w:val="white"/>
          <w:lang w:val="en-US" w:eastAsia="zh-CN"/>
        </w:rPr>
        <w:t>(8)</w:t>
      </w:r>
      <w:r>
        <w:rPr>
          <w:rFonts w:hint="eastAsia"/>
          <w:lang w:val="en-US" w:eastAsia="zh-CN"/>
        </w:rPr>
        <w:t>个，那么再判断table.length是否达到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none"/>
        </w:rPr>
        <w:t>MIN_TREEIFY_CAPACITY</w:t>
      </w:r>
      <w:r>
        <w:rPr>
          <w:rFonts w:hint="eastAsia" w:ascii="Consolas" w:hAnsi="Consolas" w:eastAsia="宋体"/>
          <w:b/>
          <w:i/>
          <w:color w:val="0000C0"/>
          <w:sz w:val="21"/>
          <w:szCs w:val="21"/>
          <w:highlight w:val="none"/>
          <w:lang w:val="en-US" w:eastAsia="zh-CN"/>
        </w:rPr>
        <w:t>(64)</w:t>
      </w:r>
      <w:r>
        <w:rPr>
          <w:rFonts w:hint="eastAsia"/>
          <w:lang w:val="en-US" w:eastAsia="zh-CN"/>
        </w:rPr>
        <w:t>，如果没达到，那么先扩容，扩容会导致所有元素重新计算index，并调整位置；</w:t>
      </w:r>
    </w:p>
    <w:p>
      <w:pPr>
        <w:numPr>
          <w:ilvl w:val="0"/>
          <w:numId w:val="3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如果table[index]下结点个数已经达到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white"/>
        </w:rPr>
        <w:t>TREEIFY_THRESHOLD</w:t>
      </w:r>
      <w:r>
        <w:rPr>
          <w:rFonts w:hint="eastAsia" w:ascii="Consolas" w:hAnsi="Consolas" w:eastAsia="宋体"/>
          <w:b/>
          <w:i/>
          <w:color w:val="0000C0"/>
          <w:sz w:val="21"/>
          <w:szCs w:val="21"/>
          <w:highlight w:val="white"/>
          <w:lang w:val="en-US" w:eastAsia="zh-CN"/>
        </w:rPr>
        <w:t>(8)</w:t>
      </w:r>
      <w:r>
        <w:rPr>
          <w:rFonts w:hint="eastAsia"/>
          <w:lang w:val="en-US" w:eastAsia="zh-CN"/>
        </w:rPr>
        <w:t>个并table.length也已经达到</w:t>
      </w:r>
      <w:r>
        <w:rPr>
          <w:rFonts w:hint="eastAsia" w:ascii="Consolas" w:hAnsi="Consolas" w:eastAsia="Consolas"/>
          <w:b/>
          <w:i/>
          <w:color w:val="0000C0"/>
          <w:sz w:val="21"/>
          <w:szCs w:val="21"/>
          <w:highlight w:val="none"/>
        </w:rPr>
        <w:t>MIN_TREEIFY_CAPACITY</w:t>
      </w:r>
      <w:r>
        <w:rPr>
          <w:rFonts w:hint="eastAsia" w:ascii="Consolas" w:hAnsi="Consolas" w:eastAsia="宋体"/>
          <w:b/>
          <w:i/>
          <w:color w:val="0000C0"/>
          <w:sz w:val="21"/>
          <w:szCs w:val="21"/>
          <w:highlight w:val="none"/>
          <w:lang w:val="en-US" w:eastAsia="zh-CN"/>
        </w:rPr>
        <w:t>(64)</w:t>
      </w:r>
      <w:r>
        <w:rPr>
          <w:rFonts w:hint="eastAsia"/>
          <w:lang w:val="en-US" w:eastAsia="zh-CN"/>
        </w:rPr>
        <w:t>，那么会将该链表转成一棵自平衡的红黑树，并将结点链接到红黑树中。</w:t>
      </w:r>
    </w:p>
    <w:p>
      <w:pPr>
        <w:numPr>
          <w:ilvl w:val="0"/>
          <w:numId w:val="3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如果新增结点而不是替换，那么size++，并且还要重新判断size是否达到threshold阈值，如果达到，还要扩容。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52340" cy="5847715"/>
            <wp:effectExtent l="0" t="0" r="10160" b="635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584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7、关于映射关系的key是否可以修改？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关系存储到HashMap中会存储key的hash值，这样就不用在每次查找时重新计算每一个Entry或Node（TreeNode）的hash值了，因此如果已经put到Map中的映射关系，再修改key的属性，而这个属性又参与hashcode值的计算，那么会导致匹配不上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这个规则也同样适用于LinkedHashMap、HashSet、LinkedHashSet、Hashtable等所有散列存储结构的集合。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71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</w:tblPrEx>
        <w:tc>
          <w:tcPr>
            <w:tcW w:w="1351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highlight w:val="none"/>
                <w:lang w:val="en-US" w:eastAsia="zh-CN"/>
              </w:rPr>
              <w:t>JDK1.7</w:t>
            </w:r>
          </w:p>
        </w:tc>
        <w:tc>
          <w:tcPr>
            <w:tcW w:w="7171" w:type="dxa"/>
            <w:shd w:val="clear" w:color="auto" w:fill="BEBEBE" w:themeFill="background1" w:themeFillShade="BF"/>
          </w:tcPr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transient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Entry&lt;K,V&gt;[]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= (Entry&lt;K,V&gt;[])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8"/>
                <w:highlight w:val="none"/>
              </w:rPr>
              <w:t>EMPTY_TABLE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Entry&lt;K,V&gt;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Map.Entry&lt;K,V&gt;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K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V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       Entry&lt;K,V&gt;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b/>
                <w:bCs/>
                <w:color w:val="000000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    </w:t>
            </w:r>
            <w:r>
              <w:rPr>
                <w:rFonts w:hint="eastAsia" w:ascii="Consolas" w:hAnsi="Consolas" w:eastAsia="宋体"/>
                <w:b/>
                <w:bCs/>
                <w:color w:val="000000"/>
                <w:sz w:val="18"/>
                <w:szCs w:val="18"/>
                <w:highlight w:val="yellow"/>
                <w:lang w:val="en-US" w:eastAsia="zh-CN"/>
              </w:rPr>
              <w:t xml:space="preserve">    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  <w:highlight w:val="yellow"/>
              </w:rPr>
              <w:t>int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hash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;</w:t>
            </w:r>
            <w:r>
              <w:rPr>
                <w:rFonts w:hint="eastAsia" w:ascii="Consolas" w:hAnsi="Consolas" w:eastAsia="宋体"/>
                <w:b/>
                <w:bCs/>
                <w:color w:val="000000"/>
                <w:sz w:val="18"/>
                <w:szCs w:val="18"/>
                <w:highlight w:val="yellow"/>
                <w:lang w:val="en-US" w:eastAsia="zh-CN"/>
              </w:rPr>
              <w:t xml:space="preserve">                                                         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//...省略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shd w:val="clear" w:color="auto" w:fill="BEBEBE" w:themeFill="background1" w:themeFillShade="BF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JDK1.8</w:t>
            </w:r>
          </w:p>
        </w:tc>
        <w:tc>
          <w:tcPr>
            <w:tcW w:w="7171" w:type="dxa"/>
            <w:shd w:val="clear" w:color="auto" w:fill="BEBEBE" w:themeFill="background1" w:themeFillShade="BF"/>
          </w:tcPr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transient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Node&lt;K,V&gt;[]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Node&lt;K,V&gt;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Map.Entry&lt;K,V&gt;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    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  <w:highlight w:val="yellow"/>
              </w:rPr>
              <w:t>final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7F0055"/>
                <w:sz w:val="18"/>
                <w:szCs w:val="18"/>
                <w:highlight w:val="yellow"/>
              </w:rPr>
              <w:t>int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bCs/>
                <w:color w:val="0000C0"/>
                <w:sz w:val="18"/>
                <w:szCs w:val="18"/>
                <w:highlight w:val="yellow"/>
              </w:rPr>
              <w:t>hash</w:t>
            </w:r>
            <w:r>
              <w:rPr>
                <w:rFonts w:hint="eastAsia" w:ascii="Consolas" w:hAnsi="Consolas" w:eastAsia="Consolas"/>
                <w:b/>
                <w:bCs/>
                <w:color w:val="000000"/>
                <w:sz w:val="18"/>
                <w:szCs w:val="18"/>
                <w:highlight w:val="yellow"/>
              </w:rPr>
              <w:t>;</w:t>
            </w:r>
            <w:r>
              <w:rPr>
                <w:rFonts w:hint="eastAsia" w:ascii="Consolas" w:hAnsi="Consolas" w:eastAsia="宋体"/>
                <w:b/>
                <w:bCs/>
                <w:color w:val="000000"/>
                <w:sz w:val="18"/>
                <w:szCs w:val="18"/>
                <w:highlight w:val="yellow"/>
                <w:lang w:val="en-US" w:eastAsia="zh-CN"/>
              </w:rPr>
              <w:t xml:space="preserve">                                                    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  <w:highlight w:val="none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K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V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 xml:space="preserve">        Node&lt;K,V&gt; </w:t>
            </w:r>
            <w:r>
              <w:rPr>
                <w:rFonts w:hint="eastAsia" w:ascii="Consolas" w:hAnsi="Consolas" w:eastAsia="Consolas"/>
                <w:color w:val="0000C0"/>
                <w:sz w:val="18"/>
                <w:szCs w:val="18"/>
                <w:highlight w:val="none"/>
              </w:rPr>
              <w:t>next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highlight w:val="none"/>
              </w:rPr>
              <w:t>;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 xml:space="preserve">   //...省略</w:t>
            </w:r>
          </w:p>
          <w:p>
            <w:pPr>
              <w:rPr>
                <w:rFonts w:hint="eastAsia" w:ascii="Consolas" w:hAnsi="Consolas" w:eastAsia="宋体"/>
                <w:color w:val="000000"/>
                <w:sz w:val="18"/>
                <w:szCs w:val="18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8"/>
                <w:szCs w:val="18"/>
                <w:highlight w:val="none"/>
                <w:lang w:val="en-US" w:eastAsia="zh-CN"/>
              </w:rPr>
              <w:t>}</w:t>
            </w:r>
          </w:p>
        </w:tc>
      </w:tr>
    </w:tbl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11.7 本章总结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完了本章内容，你掌握了在开发中最常用的容器——集合的使用方法，也了解各种数据结构的特点，并且还深入源代码分析，我们发现，不管多么复杂的数据结构，其最终的底层物理结构就只有两种：连续存储空间的数组（下标）、非连续存储空间的链表（prev,next）。就算是树（parent,left,right），也是有链表的结构延伸出来的。恭喜你，你的技能指数又提高了2000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1、请从键盘随机输入10个整数保存到List中，并按倒序、从大到小的顺序显示出来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2、把如下信息添加到Map中，并遍历显示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浙江省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绍兴市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温州市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湖州市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嘉兴市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台州市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金华市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舟山市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衢州市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丽水市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海南省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海口市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三亚市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北京市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北京市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3、有一个字符串，其中包含中文字符、英文字符和数字字符，请统计和打印出各个字符的字数。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举例说明： String content = “中中国55kkfff”;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国：1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f：3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C79BA"/>
    <w:multiLevelType w:val="singleLevel"/>
    <w:tmpl w:val="81CC79BA"/>
    <w:lvl w:ilvl="0" w:tentative="0">
      <w:start w:val="1"/>
      <w:numFmt w:val="decimal"/>
      <w:suff w:val="nothing"/>
      <w:lvlText w:val="（%1）"/>
      <w:lvlJc w:val="left"/>
      <w:pPr>
        <w:ind w:left="210"/>
      </w:pPr>
    </w:lvl>
  </w:abstractNum>
  <w:abstractNum w:abstractNumId="1">
    <w:nsid w:val="858A62F4"/>
    <w:multiLevelType w:val="singleLevel"/>
    <w:tmpl w:val="858A62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38DAD2F"/>
    <w:multiLevelType w:val="singleLevel"/>
    <w:tmpl w:val="A38DAD2F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A71C8987"/>
    <w:multiLevelType w:val="singleLevel"/>
    <w:tmpl w:val="A71C89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A7F13EE2"/>
    <w:multiLevelType w:val="singleLevel"/>
    <w:tmpl w:val="A7F13EE2"/>
    <w:lvl w:ilvl="0" w:tentative="0">
      <w:start w:val="5"/>
      <w:numFmt w:val="decimal"/>
      <w:suff w:val="nothing"/>
      <w:lvlText w:val="%1、"/>
      <w:lvlJc w:val="left"/>
    </w:lvl>
  </w:abstractNum>
  <w:abstractNum w:abstractNumId="5">
    <w:nsid w:val="B0A1F940"/>
    <w:multiLevelType w:val="singleLevel"/>
    <w:tmpl w:val="B0A1F940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BBBEC91A"/>
    <w:multiLevelType w:val="singleLevel"/>
    <w:tmpl w:val="BBBEC91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CC94E893"/>
    <w:multiLevelType w:val="singleLevel"/>
    <w:tmpl w:val="CC94E893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F575E84"/>
    <w:multiLevelType w:val="multilevel"/>
    <w:tmpl w:val="DF575E8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EF79A5FF"/>
    <w:multiLevelType w:val="multilevel"/>
    <w:tmpl w:val="EF79A5F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F3F0CB1C"/>
    <w:multiLevelType w:val="multilevel"/>
    <w:tmpl w:val="F3F0CB1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03184981"/>
    <w:multiLevelType w:val="singleLevel"/>
    <w:tmpl w:val="031849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07573FB5"/>
    <w:multiLevelType w:val="singleLevel"/>
    <w:tmpl w:val="07573F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07B1D66E"/>
    <w:multiLevelType w:val="singleLevel"/>
    <w:tmpl w:val="07B1D66E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134F60CE"/>
    <w:multiLevelType w:val="singleLevel"/>
    <w:tmpl w:val="134F60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221B1AAC"/>
    <w:multiLevelType w:val="multilevel"/>
    <w:tmpl w:val="221B1AAC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6">
    <w:nsid w:val="29B41BFA"/>
    <w:multiLevelType w:val="singleLevel"/>
    <w:tmpl w:val="29B41BFA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2BB1202A"/>
    <w:multiLevelType w:val="multilevel"/>
    <w:tmpl w:val="2BB1202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8">
    <w:nsid w:val="2E81B5AC"/>
    <w:multiLevelType w:val="singleLevel"/>
    <w:tmpl w:val="2E81B5AC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3423D069"/>
    <w:multiLevelType w:val="singleLevel"/>
    <w:tmpl w:val="3423D069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374F169E"/>
    <w:multiLevelType w:val="multilevel"/>
    <w:tmpl w:val="374F16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1">
    <w:nsid w:val="472F9F77"/>
    <w:multiLevelType w:val="singleLevel"/>
    <w:tmpl w:val="472F9F7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2">
    <w:nsid w:val="5844F65B"/>
    <w:multiLevelType w:val="multilevel"/>
    <w:tmpl w:val="5844F65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3">
    <w:nsid w:val="584529AE"/>
    <w:multiLevelType w:val="multilevel"/>
    <w:tmpl w:val="584529AE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4">
    <w:nsid w:val="58452F95"/>
    <w:multiLevelType w:val="multilevel"/>
    <w:tmpl w:val="58452F9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5">
    <w:nsid w:val="584668A3"/>
    <w:multiLevelType w:val="singleLevel"/>
    <w:tmpl w:val="584668A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5AED75A6"/>
    <w:multiLevelType w:val="multilevel"/>
    <w:tmpl w:val="5AED75A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7">
    <w:nsid w:val="64FF5E7D"/>
    <w:multiLevelType w:val="singleLevel"/>
    <w:tmpl w:val="64FF5E7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8">
    <w:nsid w:val="6D5F783B"/>
    <w:multiLevelType w:val="singleLevel"/>
    <w:tmpl w:val="6D5F783B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79826B9E"/>
    <w:multiLevelType w:val="singleLevel"/>
    <w:tmpl w:val="79826B9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6"/>
  </w:num>
  <w:num w:numId="2">
    <w:abstractNumId w:val="27"/>
  </w:num>
  <w:num w:numId="3">
    <w:abstractNumId w:val="11"/>
  </w:num>
  <w:num w:numId="4">
    <w:abstractNumId w:val="3"/>
  </w:num>
  <w:num w:numId="5">
    <w:abstractNumId w:val="22"/>
  </w:num>
  <w:num w:numId="6">
    <w:abstractNumId w:val="5"/>
  </w:num>
  <w:num w:numId="7">
    <w:abstractNumId w:val="1"/>
  </w:num>
  <w:num w:numId="8">
    <w:abstractNumId w:val="12"/>
  </w:num>
  <w:num w:numId="9">
    <w:abstractNumId w:val="0"/>
  </w:num>
  <w:num w:numId="10">
    <w:abstractNumId w:val="23"/>
  </w:num>
  <w:num w:numId="11">
    <w:abstractNumId w:val="21"/>
  </w:num>
  <w:num w:numId="12">
    <w:abstractNumId w:val="24"/>
  </w:num>
  <w:num w:numId="13">
    <w:abstractNumId w:val="10"/>
  </w:num>
  <w:num w:numId="14">
    <w:abstractNumId w:val="20"/>
  </w:num>
  <w:num w:numId="15">
    <w:abstractNumId w:val="17"/>
  </w:num>
  <w:num w:numId="16">
    <w:abstractNumId w:val="28"/>
  </w:num>
  <w:num w:numId="17">
    <w:abstractNumId w:val="25"/>
  </w:num>
  <w:num w:numId="18">
    <w:abstractNumId w:val="2"/>
  </w:num>
  <w:num w:numId="19">
    <w:abstractNumId w:val="4"/>
  </w:num>
  <w:num w:numId="20">
    <w:abstractNumId w:val="13"/>
  </w:num>
  <w:num w:numId="21">
    <w:abstractNumId w:val="15"/>
  </w:num>
  <w:num w:numId="22">
    <w:abstractNumId w:val="8"/>
  </w:num>
  <w:num w:numId="23">
    <w:abstractNumId w:val="9"/>
  </w:num>
  <w:num w:numId="24">
    <w:abstractNumId w:val="7"/>
  </w:num>
  <w:num w:numId="25">
    <w:abstractNumId w:val="14"/>
  </w:num>
  <w:num w:numId="26">
    <w:abstractNumId w:val="6"/>
  </w:num>
  <w:num w:numId="27">
    <w:abstractNumId w:val="16"/>
  </w:num>
  <w:num w:numId="28">
    <w:abstractNumId w:val="29"/>
  </w:num>
  <w:num w:numId="29">
    <w:abstractNumId w:val="19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0908"/>
    <w:rsid w:val="00242156"/>
    <w:rsid w:val="00535208"/>
    <w:rsid w:val="01073ADB"/>
    <w:rsid w:val="01370576"/>
    <w:rsid w:val="016C751E"/>
    <w:rsid w:val="01806448"/>
    <w:rsid w:val="01A13BE4"/>
    <w:rsid w:val="01A46582"/>
    <w:rsid w:val="01E173F0"/>
    <w:rsid w:val="01E754DB"/>
    <w:rsid w:val="02092D90"/>
    <w:rsid w:val="02346743"/>
    <w:rsid w:val="023B731C"/>
    <w:rsid w:val="023B7F22"/>
    <w:rsid w:val="02427B88"/>
    <w:rsid w:val="02961E99"/>
    <w:rsid w:val="02CA00AF"/>
    <w:rsid w:val="02CA02E6"/>
    <w:rsid w:val="02F56ED7"/>
    <w:rsid w:val="032D7FC2"/>
    <w:rsid w:val="03A754DD"/>
    <w:rsid w:val="03AD1219"/>
    <w:rsid w:val="03B414AA"/>
    <w:rsid w:val="04162AA6"/>
    <w:rsid w:val="042D6179"/>
    <w:rsid w:val="042F7EFC"/>
    <w:rsid w:val="045D0E59"/>
    <w:rsid w:val="049E1897"/>
    <w:rsid w:val="04D75A66"/>
    <w:rsid w:val="04EA0A98"/>
    <w:rsid w:val="04F548EE"/>
    <w:rsid w:val="05367320"/>
    <w:rsid w:val="055B5577"/>
    <w:rsid w:val="058D079A"/>
    <w:rsid w:val="05A5317D"/>
    <w:rsid w:val="05D86B4E"/>
    <w:rsid w:val="062B2E52"/>
    <w:rsid w:val="0676024A"/>
    <w:rsid w:val="06832202"/>
    <w:rsid w:val="06CE03AA"/>
    <w:rsid w:val="0740670C"/>
    <w:rsid w:val="07AD6BA5"/>
    <w:rsid w:val="07BE1F9B"/>
    <w:rsid w:val="07D00904"/>
    <w:rsid w:val="07D9053B"/>
    <w:rsid w:val="080400FB"/>
    <w:rsid w:val="080465B1"/>
    <w:rsid w:val="082C7743"/>
    <w:rsid w:val="0865191C"/>
    <w:rsid w:val="089C2576"/>
    <w:rsid w:val="08E463ED"/>
    <w:rsid w:val="08E67248"/>
    <w:rsid w:val="08F3731D"/>
    <w:rsid w:val="095A5DF1"/>
    <w:rsid w:val="098159D5"/>
    <w:rsid w:val="09C22C35"/>
    <w:rsid w:val="09F70F8F"/>
    <w:rsid w:val="0A0028F9"/>
    <w:rsid w:val="0A1B26F4"/>
    <w:rsid w:val="0A1E256F"/>
    <w:rsid w:val="0A2F6633"/>
    <w:rsid w:val="0A6A3727"/>
    <w:rsid w:val="0A8E4BFB"/>
    <w:rsid w:val="0ABC31EA"/>
    <w:rsid w:val="0B201E2F"/>
    <w:rsid w:val="0BC60D08"/>
    <w:rsid w:val="0BE420EE"/>
    <w:rsid w:val="0BEE3DC1"/>
    <w:rsid w:val="0C03202E"/>
    <w:rsid w:val="0C2D22DF"/>
    <w:rsid w:val="0C395F43"/>
    <w:rsid w:val="0C772DF6"/>
    <w:rsid w:val="0CE20E2D"/>
    <w:rsid w:val="0D5A48F1"/>
    <w:rsid w:val="0D803E78"/>
    <w:rsid w:val="0D84197A"/>
    <w:rsid w:val="0D8E6879"/>
    <w:rsid w:val="0DB57E36"/>
    <w:rsid w:val="0DC16EA6"/>
    <w:rsid w:val="0DDD046B"/>
    <w:rsid w:val="0E3F3E75"/>
    <w:rsid w:val="0E9062B5"/>
    <w:rsid w:val="0E9C66AC"/>
    <w:rsid w:val="0EA064A6"/>
    <w:rsid w:val="0EAE1399"/>
    <w:rsid w:val="0EDD1513"/>
    <w:rsid w:val="0F1059B5"/>
    <w:rsid w:val="0F147272"/>
    <w:rsid w:val="0F4A3899"/>
    <w:rsid w:val="0F5E7348"/>
    <w:rsid w:val="0F6E494A"/>
    <w:rsid w:val="0FD86590"/>
    <w:rsid w:val="0FFF443F"/>
    <w:rsid w:val="10154D9F"/>
    <w:rsid w:val="10442844"/>
    <w:rsid w:val="104C2411"/>
    <w:rsid w:val="10564393"/>
    <w:rsid w:val="106A46FC"/>
    <w:rsid w:val="10A82D0C"/>
    <w:rsid w:val="10E07EAD"/>
    <w:rsid w:val="10FA7FE9"/>
    <w:rsid w:val="117B017A"/>
    <w:rsid w:val="117C239E"/>
    <w:rsid w:val="11836FBB"/>
    <w:rsid w:val="119C6F90"/>
    <w:rsid w:val="11A44E1C"/>
    <w:rsid w:val="11BB1FD5"/>
    <w:rsid w:val="11E32CEB"/>
    <w:rsid w:val="12190104"/>
    <w:rsid w:val="1220499D"/>
    <w:rsid w:val="12207DE1"/>
    <w:rsid w:val="12465A75"/>
    <w:rsid w:val="1269071F"/>
    <w:rsid w:val="12714979"/>
    <w:rsid w:val="129C0E7C"/>
    <w:rsid w:val="12B0468F"/>
    <w:rsid w:val="12C21FB5"/>
    <w:rsid w:val="133608DE"/>
    <w:rsid w:val="13443ED3"/>
    <w:rsid w:val="134C6EC3"/>
    <w:rsid w:val="135D1D1D"/>
    <w:rsid w:val="13D76482"/>
    <w:rsid w:val="13DE2A8B"/>
    <w:rsid w:val="13ED045E"/>
    <w:rsid w:val="14114ED9"/>
    <w:rsid w:val="147910D1"/>
    <w:rsid w:val="151E42E7"/>
    <w:rsid w:val="1534509A"/>
    <w:rsid w:val="155C78E1"/>
    <w:rsid w:val="159418E6"/>
    <w:rsid w:val="15DB2C39"/>
    <w:rsid w:val="166E1ADF"/>
    <w:rsid w:val="167205A9"/>
    <w:rsid w:val="16737736"/>
    <w:rsid w:val="16C51320"/>
    <w:rsid w:val="16CC379D"/>
    <w:rsid w:val="16DD599F"/>
    <w:rsid w:val="16E9682D"/>
    <w:rsid w:val="17103B65"/>
    <w:rsid w:val="17124A95"/>
    <w:rsid w:val="174325A1"/>
    <w:rsid w:val="1840100B"/>
    <w:rsid w:val="186111F3"/>
    <w:rsid w:val="18BA08D1"/>
    <w:rsid w:val="18D14929"/>
    <w:rsid w:val="18FF009E"/>
    <w:rsid w:val="192356EA"/>
    <w:rsid w:val="19275871"/>
    <w:rsid w:val="193F44E0"/>
    <w:rsid w:val="19810E5E"/>
    <w:rsid w:val="19BA2F1C"/>
    <w:rsid w:val="19E42BC1"/>
    <w:rsid w:val="19E9767A"/>
    <w:rsid w:val="19ED7A33"/>
    <w:rsid w:val="19EE56C5"/>
    <w:rsid w:val="1A111460"/>
    <w:rsid w:val="1A265283"/>
    <w:rsid w:val="1A471DC3"/>
    <w:rsid w:val="1A98733D"/>
    <w:rsid w:val="1AC36275"/>
    <w:rsid w:val="1AD1570A"/>
    <w:rsid w:val="1AF33265"/>
    <w:rsid w:val="1B400FD2"/>
    <w:rsid w:val="1B5324FF"/>
    <w:rsid w:val="1BD50E3C"/>
    <w:rsid w:val="1C08623A"/>
    <w:rsid w:val="1C3978F3"/>
    <w:rsid w:val="1C482028"/>
    <w:rsid w:val="1C4E4C2D"/>
    <w:rsid w:val="1C5B6085"/>
    <w:rsid w:val="1C5F067B"/>
    <w:rsid w:val="1CBE52D0"/>
    <w:rsid w:val="1CD275CB"/>
    <w:rsid w:val="1CEB0F74"/>
    <w:rsid w:val="1CEF2CDA"/>
    <w:rsid w:val="1D197EE8"/>
    <w:rsid w:val="1D2C6A8B"/>
    <w:rsid w:val="1D3D36BA"/>
    <w:rsid w:val="1D775C8B"/>
    <w:rsid w:val="1DC9367C"/>
    <w:rsid w:val="1DCC5C2B"/>
    <w:rsid w:val="1DD1566E"/>
    <w:rsid w:val="1DF04FF5"/>
    <w:rsid w:val="1E0420E0"/>
    <w:rsid w:val="1E27213E"/>
    <w:rsid w:val="1E7540D0"/>
    <w:rsid w:val="1EBD09E4"/>
    <w:rsid w:val="1EC046CA"/>
    <w:rsid w:val="1F05660A"/>
    <w:rsid w:val="1F117007"/>
    <w:rsid w:val="1F297D91"/>
    <w:rsid w:val="1F56691F"/>
    <w:rsid w:val="1FC853AB"/>
    <w:rsid w:val="1FD06246"/>
    <w:rsid w:val="1FE45E31"/>
    <w:rsid w:val="1FFC7B24"/>
    <w:rsid w:val="20147A5C"/>
    <w:rsid w:val="203A5AE4"/>
    <w:rsid w:val="203C1209"/>
    <w:rsid w:val="203D1178"/>
    <w:rsid w:val="20DF0A57"/>
    <w:rsid w:val="213B0932"/>
    <w:rsid w:val="21422275"/>
    <w:rsid w:val="215B54DF"/>
    <w:rsid w:val="216225A0"/>
    <w:rsid w:val="2185784A"/>
    <w:rsid w:val="21B57FAE"/>
    <w:rsid w:val="22065F3A"/>
    <w:rsid w:val="2272767A"/>
    <w:rsid w:val="228100AD"/>
    <w:rsid w:val="22A07848"/>
    <w:rsid w:val="22B54605"/>
    <w:rsid w:val="22CB7985"/>
    <w:rsid w:val="22D11115"/>
    <w:rsid w:val="235A3536"/>
    <w:rsid w:val="23966456"/>
    <w:rsid w:val="23D6566B"/>
    <w:rsid w:val="245B560F"/>
    <w:rsid w:val="24671DD5"/>
    <w:rsid w:val="249B1492"/>
    <w:rsid w:val="249F3826"/>
    <w:rsid w:val="24A90274"/>
    <w:rsid w:val="25082D57"/>
    <w:rsid w:val="250C658C"/>
    <w:rsid w:val="253C57C8"/>
    <w:rsid w:val="2551440D"/>
    <w:rsid w:val="261C6780"/>
    <w:rsid w:val="2633068F"/>
    <w:rsid w:val="263840B8"/>
    <w:rsid w:val="264E4F53"/>
    <w:rsid w:val="269A23F6"/>
    <w:rsid w:val="26C22CDB"/>
    <w:rsid w:val="26E20ADF"/>
    <w:rsid w:val="26FA0329"/>
    <w:rsid w:val="27051E96"/>
    <w:rsid w:val="27263664"/>
    <w:rsid w:val="272E72D6"/>
    <w:rsid w:val="27510F1F"/>
    <w:rsid w:val="27647D65"/>
    <w:rsid w:val="276F32A5"/>
    <w:rsid w:val="279E229B"/>
    <w:rsid w:val="27D7752C"/>
    <w:rsid w:val="282E32E1"/>
    <w:rsid w:val="2857582D"/>
    <w:rsid w:val="28740C66"/>
    <w:rsid w:val="28892011"/>
    <w:rsid w:val="28946B54"/>
    <w:rsid w:val="289E7245"/>
    <w:rsid w:val="28B826EE"/>
    <w:rsid w:val="28CF6944"/>
    <w:rsid w:val="28D36747"/>
    <w:rsid w:val="28DB1B2C"/>
    <w:rsid w:val="29147E10"/>
    <w:rsid w:val="296B246C"/>
    <w:rsid w:val="29711FBE"/>
    <w:rsid w:val="29A26C43"/>
    <w:rsid w:val="29D0051F"/>
    <w:rsid w:val="29FC4874"/>
    <w:rsid w:val="2A0A0233"/>
    <w:rsid w:val="2A0A3C40"/>
    <w:rsid w:val="2A113B23"/>
    <w:rsid w:val="2A3A0092"/>
    <w:rsid w:val="2A683222"/>
    <w:rsid w:val="2A9D6E6E"/>
    <w:rsid w:val="2AFE08DA"/>
    <w:rsid w:val="2B661240"/>
    <w:rsid w:val="2B7508F9"/>
    <w:rsid w:val="2BC7447D"/>
    <w:rsid w:val="2BD02B8D"/>
    <w:rsid w:val="2BED11DE"/>
    <w:rsid w:val="2C7112F9"/>
    <w:rsid w:val="2CE17CD2"/>
    <w:rsid w:val="2CF120B2"/>
    <w:rsid w:val="2CFF0DF3"/>
    <w:rsid w:val="2D0B6444"/>
    <w:rsid w:val="2D506973"/>
    <w:rsid w:val="2D587BF0"/>
    <w:rsid w:val="2D604EE6"/>
    <w:rsid w:val="2D665BFD"/>
    <w:rsid w:val="2D97758E"/>
    <w:rsid w:val="2DAE55B4"/>
    <w:rsid w:val="2DC23FF5"/>
    <w:rsid w:val="2E40722F"/>
    <w:rsid w:val="2E615006"/>
    <w:rsid w:val="2EA20E38"/>
    <w:rsid w:val="2EBF44F8"/>
    <w:rsid w:val="2F254D1E"/>
    <w:rsid w:val="2F513A8A"/>
    <w:rsid w:val="2F605C0E"/>
    <w:rsid w:val="302D4DA7"/>
    <w:rsid w:val="305D3D83"/>
    <w:rsid w:val="30C46A37"/>
    <w:rsid w:val="30E46C68"/>
    <w:rsid w:val="30F32712"/>
    <w:rsid w:val="312270AE"/>
    <w:rsid w:val="31D02149"/>
    <w:rsid w:val="321A0A17"/>
    <w:rsid w:val="323263F6"/>
    <w:rsid w:val="323A7C73"/>
    <w:rsid w:val="32581E9C"/>
    <w:rsid w:val="327A506A"/>
    <w:rsid w:val="327D314B"/>
    <w:rsid w:val="32845C95"/>
    <w:rsid w:val="32AE2E8F"/>
    <w:rsid w:val="32C8534C"/>
    <w:rsid w:val="33070DF2"/>
    <w:rsid w:val="334F798F"/>
    <w:rsid w:val="33585DA2"/>
    <w:rsid w:val="336401ED"/>
    <w:rsid w:val="337F3E78"/>
    <w:rsid w:val="33D46316"/>
    <w:rsid w:val="33DB7317"/>
    <w:rsid w:val="33E45738"/>
    <w:rsid w:val="342153A2"/>
    <w:rsid w:val="34335E46"/>
    <w:rsid w:val="34C028C3"/>
    <w:rsid w:val="34D2235E"/>
    <w:rsid w:val="35351538"/>
    <w:rsid w:val="357F55BB"/>
    <w:rsid w:val="35B408E7"/>
    <w:rsid w:val="35B83042"/>
    <w:rsid w:val="35D05C2E"/>
    <w:rsid w:val="35F37AAE"/>
    <w:rsid w:val="36255609"/>
    <w:rsid w:val="3666116E"/>
    <w:rsid w:val="366C778F"/>
    <w:rsid w:val="3670092B"/>
    <w:rsid w:val="36C619E8"/>
    <w:rsid w:val="36F03531"/>
    <w:rsid w:val="36F200F0"/>
    <w:rsid w:val="371242D3"/>
    <w:rsid w:val="372B4CB5"/>
    <w:rsid w:val="374C73B8"/>
    <w:rsid w:val="374F18C4"/>
    <w:rsid w:val="377802A3"/>
    <w:rsid w:val="37B11257"/>
    <w:rsid w:val="37B9708E"/>
    <w:rsid w:val="37C60EC7"/>
    <w:rsid w:val="380C6A75"/>
    <w:rsid w:val="38796274"/>
    <w:rsid w:val="389B64B9"/>
    <w:rsid w:val="38AD0D8E"/>
    <w:rsid w:val="38B2256C"/>
    <w:rsid w:val="38EA2B0D"/>
    <w:rsid w:val="39091D4F"/>
    <w:rsid w:val="390A3DCF"/>
    <w:rsid w:val="3929032F"/>
    <w:rsid w:val="39784CD2"/>
    <w:rsid w:val="397D624B"/>
    <w:rsid w:val="399F1AC3"/>
    <w:rsid w:val="3A62280C"/>
    <w:rsid w:val="3A7509BC"/>
    <w:rsid w:val="3A7A0480"/>
    <w:rsid w:val="3A7D0F11"/>
    <w:rsid w:val="3A930A17"/>
    <w:rsid w:val="3AF81B04"/>
    <w:rsid w:val="3B12635F"/>
    <w:rsid w:val="3B8670B5"/>
    <w:rsid w:val="3BB54BF9"/>
    <w:rsid w:val="3BEE23DA"/>
    <w:rsid w:val="3C2B4CB0"/>
    <w:rsid w:val="3C9A7A70"/>
    <w:rsid w:val="3CCD1FF2"/>
    <w:rsid w:val="3CDD3FFB"/>
    <w:rsid w:val="3D0C1FB9"/>
    <w:rsid w:val="3D0F36D4"/>
    <w:rsid w:val="3D2576CB"/>
    <w:rsid w:val="3D520A16"/>
    <w:rsid w:val="3D600353"/>
    <w:rsid w:val="3D6933BB"/>
    <w:rsid w:val="3D7B7BD5"/>
    <w:rsid w:val="3DBD51B0"/>
    <w:rsid w:val="3DC010B8"/>
    <w:rsid w:val="3DEC4ED3"/>
    <w:rsid w:val="3E055D86"/>
    <w:rsid w:val="3E251DEA"/>
    <w:rsid w:val="3E5D7B79"/>
    <w:rsid w:val="3E9A5971"/>
    <w:rsid w:val="3EA800AE"/>
    <w:rsid w:val="3EF44E5D"/>
    <w:rsid w:val="3F1D6429"/>
    <w:rsid w:val="3F4471E3"/>
    <w:rsid w:val="3F4C0D23"/>
    <w:rsid w:val="3FB15F53"/>
    <w:rsid w:val="3FC77A8D"/>
    <w:rsid w:val="3FF339A4"/>
    <w:rsid w:val="406C6456"/>
    <w:rsid w:val="40861BF6"/>
    <w:rsid w:val="40A76510"/>
    <w:rsid w:val="41016647"/>
    <w:rsid w:val="41023C86"/>
    <w:rsid w:val="410E6FD4"/>
    <w:rsid w:val="416C21B3"/>
    <w:rsid w:val="41D424D8"/>
    <w:rsid w:val="41EA5877"/>
    <w:rsid w:val="42123721"/>
    <w:rsid w:val="428E14B6"/>
    <w:rsid w:val="42982917"/>
    <w:rsid w:val="42D37EC3"/>
    <w:rsid w:val="42E41771"/>
    <w:rsid w:val="430E633E"/>
    <w:rsid w:val="435A2069"/>
    <w:rsid w:val="43862A17"/>
    <w:rsid w:val="439460D9"/>
    <w:rsid w:val="43D750D6"/>
    <w:rsid w:val="440B6420"/>
    <w:rsid w:val="44515E28"/>
    <w:rsid w:val="44942AC6"/>
    <w:rsid w:val="44A82DF3"/>
    <w:rsid w:val="44AA32C0"/>
    <w:rsid w:val="44C840AD"/>
    <w:rsid w:val="44EC64DC"/>
    <w:rsid w:val="4512065C"/>
    <w:rsid w:val="45160736"/>
    <w:rsid w:val="45332F41"/>
    <w:rsid w:val="45C404B2"/>
    <w:rsid w:val="45C67F7A"/>
    <w:rsid w:val="45C82CCC"/>
    <w:rsid w:val="45EE3350"/>
    <w:rsid w:val="461100B9"/>
    <w:rsid w:val="468D71D0"/>
    <w:rsid w:val="46B3320A"/>
    <w:rsid w:val="46D222B1"/>
    <w:rsid w:val="47091F53"/>
    <w:rsid w:val="473A33B4"/>
    <w:rsid w:val="47637221"/>
    <w:rsid w:val="47AE2250"/>
    <w:rsid w:val="47EE6DF7"/>
    <w:rsid w:val="4826135A"/>
    <w:rsid w:val="48371AD6"/>
    <w:rsid w:val="486A7D21"/>
    <w:rsid w:val="488C0C8A"/>
    <w:rsid w:val="48BC6F8E"/>
    <w:rsid w:val="48C97BD7"/>
    <w:rsid w:val="48D60EBD"/>
    <w:rsid w:val="4979624C"/>
    <w:rsid w:val="498B67B5"/>
    <w:rsid w:val="4997361A"/>
    <w:rsid w:val="49EF6A05"/>
    <w:rsid w:val="4A3618A5"/>
    <w:rsid w:val="4A381EAB"/>
    <w:rsid w:val="4A4813A3"/>
    <w:rsid w:val="4A752D8A"/>
    <w:rsid w:val="4A775BA0"/>
    <w:rsid w:val="4A9843D6"/>
    <w:rsid w:val="4AD02817"/>
    <w:rsid w:val="4AE15FC5"/>
    <w:rsid w:val="4B38078C"/>
    <w:rsid w:val="4B6B1C93"/>
    <w:rsid w:val="4B734CEE"/>
    <w:rsid w:val="4BD661D6"/>
    <w:rsid w:val="4BF31D91"/>
    <w:rsid w:val="4C092BF7"/>
    <w:rsid w:val="4C1D518B"/>
    <w:rsid w:val="4C212C8B"/>
    <w:rsid w:val="4C611819"/>
    <w:rsid w:val="4C90574C"/>
    <w:rsid w:val="4C912B12"/>
    <w:rsid w:val="4CC10FB6"/>
    <w:rsid w:val="4D3C3FF3"/>
    <w:rsid w:val="4D5B1640"/>
    <w:rsid w:val="4D61121C"/>
    <w:rsid w:val="4DB920BD"/>
    <w:rsid w:val="4DFE7A42"/>
    <w:rsid w:val="4E117153"/>
    <w:rsid w:val="4E491E29"/>
    <w:rsid w:val="4E5E6BD6"/>
    <w:rsid w:val="4E7D2E27"/>
    <w:rsid w:val="4EB340FC"/>
    <w:rsid w:val="4EF36DFD"/>
    <w:rsid w:val="4F082091"/>
    <w:rsid w:val="4F255EDB"/>
    <w:rsid w:val="4F307820"/>
    <w:rsid w:val="4F345799"/>
    <w:rsid w:val="4F622D84"/>
    <w:rsid w:val="4F7F6ACA"/>
    <w:rsid w:val="4F953672"/>
    <w:rsid w:val="4FC048FD"/>
    <w:rsid w:val="4FDE3F46"/>
    <w:rsid w:val="506230C3"/>
    <w:rsid w:val="50C377D4"/>
    <w:rsid w:val="511C657D"/>
    <w:rsid w:val="513758DE"/>
    <w:rsid w:val="51475A94"/>
    <w:rsid w:val="515106BF"/>
    <w:rsid w:val="517C42C1"/>
    <w:rsid w:val="517F0B32"/>
    <w:rsid w:val="518168B4"/>
    <w:rsid w:val="51982685"/>
    <w:rsid w:val="51A515D4"/>
    <w:rsid w:val="51B9135B"/>
    <w:rsid w:val="524B2548"/>
    <w:rsid w:val="5269628D"/>
    <w:rsid w:val="527918C7"/>
    <w:rsid w:val="528A6531"/>
    <w:rsid w:val="531C0597"/>
    <w:rsid w:val="53716A38"/>
    <w:rsid w:val="537D1725"/>
    <w:rsid w:val="53C90AEF"/>
    <w:rsid w:val="54463353"/>
    <w:rsid w:val="54660ADA"/>
    <w:rsid w:val="54AB6153"/>
    <w:rsid w:val="54D55938"/>
    <w:rsid w:val="550C0FBE"/>
    <w:rsid w:val="552D2E5E"/>
    <w:rsid w:val="554248FE"/>
    <w:rsid w:val="554B4CBE"/>
    <w:rsid w:val="5552696F"/>
    <w:rsid w:val="55E03F38"/>
    <w:rsid w:val="55F22B10"/>
    <w:rsid w:val="56256BCD"/>
    <w:rsid w:val="564733C6"/>
    <w:rsid w:val="565F6C31"/>
    <w:rsid w:val="56600D45"/>
    <w:rsid w:val="569360A3"/>
    <w:rsid w:val="56C624D3"/>
    <w:rsid w:val="56E42220"/>
    <w:rsid w:val="56F7477F"/>
    <w:rsid w:val="573C4E61"/>
    <w:rsid w:val="57751D2E"/>
    <w:rsid w:val="5776654D"/>
    <w:rsid w:val="57934C4B"/>
    <w:rsid w:val="57B12417"/>
    <w:rsid w:val="57B508E3"/>
    <w:rsid w:val="57BC442D"/>
    <w:rsid w:val="5807467E"/>
    <w:rsid w:val="582F43EB"/>
    <w:rsid w:val="583E7809"/>
    <w:rsid w:val="58464DB3"/>
    <w:rsid w:val="58722337"/>
    <w:rsid w:val="588D4DC2"/>
    <w:rsid w:val="589C5DB8"/>
    <w:rsid w:val="58D03A1D"/>
    <w:rsid w:val="58F62B1A"/>
    <w:rsid w:val="596134DC"/>
    <w:rsid w:val="59A611BF"/>
    <w:rsid w:val="59B55139"/>
    <w:rsid w:val="59FA18E6"/>
    <w:rsid w:val="5AB8720B"/>
    <w:rsid w:val="5AE65016"/>
    <w:rsid w:val="5B197458"/>
    <w:rsid w:val="5B954A40"/>
    <w:rsid w:val="5C0B581B"/>
    <w:rsid w:val="5C3377F2"/>
    <w:rsid w:val="5C38124C"/>
    <w:rsid w:val="5C6A6CCB"/>
    <w:rsid w:val="5C71253E"/>
    <w:rsid w:val="5C8E4584"/>
    <w:rsid w:val="5CC92828"/>
    <w:rsid w:val="5CDF2C5B"/>
    <w:rsid w:val="5CE2696F"/>
    <w:rsid w:val="5CF414BE"/>
    <w:rsid w:val="5D465ED1"/>
    <w:rsid w:val="5D4D655D"/>
    <w:rsid w:val="5D5F3BBF"/>
    <w:rsid w:val="5DCF4668"/>
    <w:rsid w:val="5DD72AA3"/>
    <w:rsid w:val="5DF32C91"/>
    <w:rsid w:val="5E931D95"/>
    <w:rsid w:val="5F661A07"/>
    <w:rsid w:val="5FB45F6C"/>
    <w:rsid w:val="5FBC01B4"/>
    <w:rsid w:val="5FEE624B"/>
    <w:rsid w:val="5FF0337D"/>
    <w:rsid w:val="5FFA324C"/>
    <w:rsid w:val="60090B09"/>
    <w:rsid w:val="60167444"/>
    <w:rsid w:val="60B21EB7"/>
    <w:rsid w:val="60B25CDC"/>
    <w:rsid w:val="60EA0651"/>
    <w:rsid w:val="60F477A5"/>
    <w:rsid w:val="61563F77"/>
    <w:rsid w:val="615A40F4"/>
    <w:rsid w:val="61707DD8"/>
    <w:rsid w:val="61FA43FB"/>
    <w:rsid w:val="62006F54"/>
    <w:rsid w:val="624D33ED"/>
    <w:rsid w:val="625C130B"/>
    <w:rsid w:val="628C33FD"/>
    <w:rsid w:val="62E777B3"/>
    <w:rsid w:val="632C23EE"/>
    <w:rsid w:val="632E6E9C"/>
    <w:rsid w:val="63626EBE"/>
    <w:rsid w:val="63AA3FB3"/>
    <w:rsid w:val="63CF0545"/>
    <w:rsid w:val="6434783D"/>
    <w:rsid w:val="64A041CD"/>
    <w:rsid w:val="64C04711"/>
    <w:rsid w:val="64CF3632"/>
    <w:rsid w:val="651B5F43"/>
    <w:rsid w:val="651E5B06"/>
    <w:rsid w:val="65231D4C"/>
    <w:rsid w:val="65350674"/>
    <w:rsid w:val="657E3D54"/>
    <w:rsid w:val="65B97306"/>
    <w:rsid w:val="661424ED"/>
    <w:rsid w:val="661A000D"/>
    <w:rsid w:val="662F1661"/>
    <w:rsid w:val="664E547E"/>
    <w:rsid w:val="666D77FA"/>
    <w:rsid w:val="66C969D0"/>
    <w:rsid w:val="671B5373"/>
    <w:rsid w:val="675218E7"/>
    <w:rsid w:val="67755A1D"/>
    <w:rsid w:val="67B15B63"/>
    <w:rsid w:val="67B719FF"/>
    <w:rsid w:val="67FD44AF"/>
    <w:rsid w:val="68382998"/>
    <w:rsid w:val="687B2A03"/>
    <w:rsid w:val="68C57FE5"/>
    <w:rsid w:val="68D54AA3"/>
    <w:rsid w:val="68E038AF"/>
    <w:rsid w:val="68F233E3"/>
    <w:rsid w:val="68F37354"/>
    <w:rsid w:val="6917249F"/>
    <w:rsid w:val="692B2DE1"/>
    <w:rsid w:val="698B30F4"/>
    <w:rsid w:val="699A7B70"/>
    <w:rsid w:val="69A2606B"/>
    <w:rsid w:val="69CE3115"/>
    <w:rsid w:val="69F62278"/>
    <w:rsid w:val="6A112904"/>
    <w:rsid w:val="6A1D0D6D"/>
    <w:rsid w:val="6A264854"/>
    <w:rsid w:val="6A2B376F"/>
    <w:rsid w:val="6A4B30FD"/>
    <w:rsid w:val="6A835034"/>
    <w:rsid w:val="6AA01F65"/>
    <w:rsid w:val="6AA4648F"/>
    <w:rsid w:val="6B112C12"/>
    <w:rsid w:val="6B7531DF"/>
    <w:rsid w:val="6B764FEC"/>
    <w:rsid w:val="6B897646"/>
    <w:rsid w:val="6B9C0BEA"/>
    <w:rsid w:val="6BA56599"/>
    <w:rsid w:val="6BB5104D"/>
    <w:rsid w:val="6BB63BBD"/>
    <w:rsid w:val="6BFD45C2"/>
    <w:rsid w:val="6C123169"/>
    <w:rsid w:val="6C61655D"/>
    <w:rsid w:val="6C742A22"/>
    <w:rsid w:val="6C7C7DE0"/>
    <w:rsid w:val="6D535020"/>
    <w:rsid w:val="6D6336F1"/>
    <w:rsid w:val="6D647CD7"/>
    <w:rsid w:val="6D7D119F"/>
    <w:rsid w:val="6DDB3659"/>
    <w:rsid w:val="6DF675E1"/>
    <w:rsid w:val="6DF70807"/>
    <w:rsid w:val="6E021659"/>
    <w:rsid w:val="6E272625"/>
    <w:rsid w:val="6E3B7692"/>
    <w:rsid w:val="6E446210"/>
    <w:rsid w:val="6E6C5D26"/>
    <w:rsid w:val="6E6D7E72"/>
    <w:rsid w:val="6ECA4F72"/>
    <w:rsid w:val="6F016E7F"/>
    <w:rsid w:val="6FB3206A"/>
    <w:rsid w:val="6FC903B9"/>
    <w:rsid w:val="70340840"/>
    <w:rsid w:val="708A2ED8"/>
    <w:rsid w:val="70E74DFB"/>
    <w:rsid w:val="70EB578F"/>
    <w:rsid w:val="70F90585"/>
    <w:rsid w:val="71312076"/>
    <w:rsid w:val="713175FE"/>
    <w:rsid w:val="713F46ED"/>
    <w:rsid w:val="71B6710C"/>
    <w:rsid w:val="71DF6E61"/>
    <w:rsid w:val="72102ABA"/>
    <w:rsid w:val="7238665A"/>
    <w:rsid w:val="725064FB"/>
    <w:rsid w:val="72545D27"/>
    <w:rsid w:val="7286582D"/>
    <w:rsid w:val="72E90ED9"/>
    <w:rsid w:val="73930FEF"/>
    <w:rsid w:val="73B74159"/>
    <w:rsid w:val="73C465A0"/>
    <w:rsid w:val="741B3D56"/>
    <w:rsid w:val="742A1AA7"/>
    <w:rsid w:val="743E4AB7"/>
    <w:rsid w:val="745451D9"/>
    <w:rsid w:val="747E2940"/>
    <w:rsid w:val="748C662D"/>
    <w:rsid w:val="74A02694"/>
    <w:rsid w:val="74AB13E0"/>
    <w:rsid w:val="75034BD0"/>
    <w:rsid w:val="751674A3"/>
    <w:rsid w:val="75AF7382"/>
    <w:rsid w:val="75DA23B0"/>
    <w:rsid w:val="762646B3"/>
    <w:rsid w:val="76543D95"/>
    <w:rsid w:val="766F4BA4"/>
    <w:rsid w:val="769C5227"/>
    <w:rsid w:val="76A21DA7"/>
    <w:rsid w:val="76C45B11"/>
    <w:rsid w:val="76DA535B"/>
    <w:rsid w:val="76DB3608"/>
    <w:rsid w:val="76E32896"/>
    <w:rsid w:val="76E90C1E"/>
    <w:rsid w:val="76EC5EDA"/>
    <w:rsid w:val="76EF7289"/>
    <w:rsid w:val="76F3155B"/>
    <w:rsid w:val="76FA2C73"/>
    <w:rsid w:val="771904DC"/>
    <w:rsid w:val="77204F40"/>
    <w:rsid w:val="77793D19"/>
    <w:rsid w:val="777A5DE0"/>
    <w:rsid w:val="77C14720"/>
    <w:rsid w:val="77EA4D03"/>
    <w:rsid w:val="7829414C"/>
    <w:rsid w:val="78466A03"/>
    <w:rsid w:val="789306C5"/>
    <w:rsid w:val="78A948A7"/>
    <w:rsid w:val="78B52F8A"/>
    <w:rsid w:val="78E76840"/>
    <w:rsid w:val="791D52EE"/>
    <w:rsid w:val="79261632"/>
    <w:rsid w:val="792A619F"/>
    <w:rsid w:val="795A13C0"/>
    <w:rsid w:val="796664AD"/>
    <w:rsid w:val="79725470"/>
    <w:rsid w:val="79E57F93"/>
    <w:rsid w:val="79EA65B7"/>
    <w:rsid w:val="7A13459F"/>
    <w:rsid w:val="7A2446AA"/>
    <w:rsid w:val="7AA4573A"/>
    <w:rsid w:val="7B0359E1"/>
    <w:rsid w:val="7B1E4BEE"/>
    <w:rsid w:val="7B4E2C32"/>
    <w:rsid w:val="7B5014A4"/>
    <w:rsid w:val="7B9C79E1"/>
    <w:rsid w:val="7BC52A03"/>
    <w:rsid w:val="7BD04416"/>
    <w:rsid w:val="7C443038"/>
    <w:rsid w:val="7C631E8C"/>
    <w:rsid w:val="7C6D3B18"/>
    <w:rsid w:val="7CA15A14"/>
    <w:rsid w:val="7CAB7E86"/>
    <w:rsid w:val="7CDF1499"/>
    <w:rsid w:val="7CF338D0"/>
    <w:rsid w:val="7D596412"/>
    <w:rsid w:val="7D6870A5"/>
    <w:rsid w:val="7D75195F"/>
    <w:rsid w:val="7D9B29A2"/>
    <w:rsid w:val="7DFD70D0"/>
    <w:rsid w:val="7E7870C0"/>
    <w:rsid w:val="7EA6007E"/>
    <w:rsid w:val="7EC97BE6"/>
    <w:rsid w:val="7EDA672A"/>
    <w:rsid w:val="7F122D2F"/>
    <w:rsid w:val="7F1F5B11"/>
    <w:rsid w:val="7F486DE9"/>
    <w:rsid w:val="7F4942CB"/>
    <w:rsid w:val="7F873E8F"/>
    <w:rsid w:val="7FA81000"/>
    <w:rsid w:val="7FB1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paragraph" w:customStyle="1" w:styleId="14">
    <w:name w:val="标题5"/>
    <w:basedOn w:val="1"/>
    <w:next w:val="1"/>
    <w:qFormat/>
    <w:uiPriority w:val="0"/>
    <w:pPr>
      <w:spacing w:before="240" w:after="240"/>
      <w:ind w:leftChars="0"/>
    </w:pPr>
    <w:rPr>
      <w:rFonts w:eastAsia="黑体" w:asciiTheme="minorAscii" w:hAnsiTheme="minorAscii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2018-09-13T00:26:00Z</dcterms:created>
  <dc:creator>Irene</dc:creator>
  <cp:lastModifiedBy>FanTasy</cp:lastModifiedBy>
  <dcterms:modified xsi:type="dcterms:W3CDTF">2021-05-12T12:59:56Z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B9FA22AB8AFC4944A62883577422CB0E</vt:lpwstr>
  </property>
</Properties>
</file>